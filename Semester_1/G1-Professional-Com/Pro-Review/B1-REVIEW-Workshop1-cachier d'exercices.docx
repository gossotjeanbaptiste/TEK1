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90DD4" w14:textId="01AA42D5" w:rsidR="00967537" w:rsidRPr="00E91CF3" w:rsidRDefault="00422E27" w:rsidP="001678F6">
      <w:pPr>
        <w:pStyle w:val="Subtitle"/>
        <w:rPr>
          <w:noProof/>
          <w:lang w:val="fr-FR" w:bidi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79960D4" wp14:editId="7BD2873E">
                <wp:simplePos x="0" y="0"/>
                <wp:positionH relativeFrom="column">
                  <wp:posOffset>1260420</wp:posOffset>
                </wp:positionH>
                <wp:positionV relativeFrom="paragraph">
                  <wp:posOffset>-376942</wp:posOffset>
                </wp:positionV>
                <wp:extent cx="5502302" cy="644056"/>
                <wp:effectExtent l="0" t="0" r="3175" b="3810"/>
                <wp:wrapNone/>
                <wp:docPr id="32247427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2302" cy="644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CC844E" w14:textId="6FD991D1" w:rsidR="00422E27" w:rsidRPr="00AB078C" w:rsidRDefault="00422E27">
                            <w:r w:rsidRPr="00AB078C">
                              <w:t>Communication professionnelle – semestre B1</w:t>
                            </w:r>
                            <w:r w:rsidR="00AB7971" w:rsidRPr="00AB078C">
                              <w:br/>
                              <w:t>Responsable</w:t>
                            </w:r>
                            <w:r w:rsidR="00FA1FAA">
                              <w:t xml:space="preserve"> du projet : jean-baptiste.gossot@epitech.eu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960D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99.25pt;margin-top:-29.7pt;width:433.25pt;height:50.7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" fillcolor="white [3201]" stroked="f" strokeweight=".5pt">
                <v:textbox>
                  <w:txbxContent>
                    <w:p w14:paraId="10CC844E" w14:textId="6FD991D1" w:rsidR="00422E27" w:rsidRPr="00AB078C" w:rsidRDefault="00422E27">
                      <w:r w:rsidRPr="00AB078C">
                        <w:t>Communication professionnelle – semestre B1</w:t>
                      </w:r>
                      <w:r w:rsidR="00AB7971" w:rsidRPr="00AB078C">
                        <w:br/>
                        <w:t>Responsable</w:t>
                      </w:r>
                      <w:r w:rsidR="00FA1FAA">
                        <w:t xml:space="preserve"> du projet : jean-baptiste.gossot@epitech.eu</w:t>
                      </w:r>
                    </w:p>
                  </w:txbxContent>
                </v:textbox>
              </v:shape>
            </w:pict>
          </mc:Fallback>
        </mc:AlternateContent>
      </w:r>
      <w:r w:rsidR="007C5F1F" w:rsidRPr="003D5F57">
        <w:rPr>
          <w:noProof/>
          <w:lang w:eastAsia="fr-FR"/>
        </w:rPr>
        <w:drawing>
          <wp:anchor distT="0" distB="0" distL="114300" distR="114300" simplePos="0" relativeHeight="251658242" behindDoc="0" locked="0" layoutInCell="1" allowOverlap="1" wp14:anchorId="4FC0B4BE" wp14:editId="54F4B29A">
            <wp:simplePos x="0" y="0"/>
            <wp:positionH relativeFrom="column">
              <wp:posOffset>-520369</wp:posOffset>
            </wp:positionH>
            <wp:positionV relativeFrom="paragraph">
              <wp:posOffset>-401955</wp:posOffset>
            </wp:positionV>
            <wp:extent cx="1799590" cy="781050"/>
            <wp:effectExtent l="0" t="0" r="0" b="0"/>
            <wp:wrapNone/>
            <wp:docPr id="4" name="Image 3" descr="Une image contenant texte, Police, Graphique, logo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 descr="Une image contenant texte, Police, Graphique, logo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8F6" w:rsidRPr="001678F6">
        <w:rPr>
          <w:noProof/>
          <w:lang w:bidi="fr-FR"/>
        </w:rPr>
        <w:drawing>
          <wp:anchor distT="0" distB="0" distL="114300" distR="114300" simplePos="0" relativeHeight="251658240" behindDoc="1" locked="0" layoutInCell="1" allowOverlap="1" wp14:anchorId="62B06864" wp14:editId="24664311">
            <wp:simplePos x="0" y="0"/>
            <wp:positionH relativeFrom="page">
              <wp:align>right</wp:align>
            </wp:positionH>
            <wp:positionV relativeFrom="paragraph">
              <wp:posOffset>402590</wp:posOffset>
            </wp:positionV>
            <wp:extent cx="7559040" cy="1409700"/>
            <wp:effectExtent l="0" t="0" r="3810" b="0"/>
            <wp:wrapNone/>
            <wp:docPr id="1189405452" name="Image 1" descr="Une image contenant art, bleu, Caractère coloré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05452" name="Image 1" descr="Une image contenant art, bleu, Caractère coloré, capture d’écran&#10;&#10;Description générée automatiquement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582"/>
                    <a:stretch/>
                  </pic:blipFill>
                  <pic:spPr bwMode="auto">
                    <a:xfrm>
                      <a:off x="0" y="0"/>
                      <a:ext cx="755904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E59">
        <w:rPr>
          <w:noProof/>
          <w:lang w:val="fr-FR" w:bidi="fr-FR"/>
        </w:rPr>
        <w:t>Helejjs’s</w:t>
      </w:r>
      <w:r w:rsidR="001678F6" w:rsidRPr="00E91CF3">
        <w:rPr>
          <w:noProof/>
          <w:lang w:val="fr-FR" w:bidi="fr-FR"/>
        </w:rPr>
        <w:t>Atelier recherche de stage</w:t>
      </w:r>
    </w:p>
    <w:p w14:paraId="09E23587" w14:textId="2D35EC99" w:rsidR="001678F6" w:rsidRDefault="001678F6" w:rsidP="001678F6">
      <w:pPr>
        <w:pStyle w:val="Title"/>
      </w:pPr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7193FD1" wp14:editId="025476A5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6995160" cy="1343770"/>
                <wp:effectExtent l="0" t="0" r="0" b="0"/>
                <wp:wrapNone/>
                <wp:docPr id="178630271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160" cy="1343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CF45A1" w14:textId="72977B83" w:rsidR="000B3F97" w:rsidRDefault="007E7D23">
                            <w:pPr>
                              <w:spacing w:line="252" w:lineRule="auto"/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B3F97"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Atelier préparation aux </w:t>
                            </w:r>
                            <w:proofErr w:type="spellStart"/>
                            <w:r w:rsidRPr="000B3F97"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  <w:t>Reviews</w:t>
                            </w:r>
                            <w:proofErr w:type="spellEnd"/>
                            <w:r w:rsidR="000B3F97"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Partie </w:t>
                            </w:r>
                            <w:r w:rsidR="00031C84"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614B71D5" w14:textId="274E7DEE" w:rsidR="00031C84" w:rsidRDefault="00183040">
                            <w:pPr>
                              <w:spacing w:line="252" w:lineRule="auto"/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  <w:t>Cahier d’exercices</w:t>
                            </w:r>
                          </w:p>
                          <w:p w14:paraId="3F67C998" w14:textId="77777777" w:rsidR="00183040" w:rsidRPr="00031C84" w:rsidRDefault="00183040">
                            <w:pPr>
                              <w:spacing w:line="252" w:lineRule="auto"/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93FD1" id="Zone de texte 3" o:spid="_x0000_s1027" style="position:absolute;margin-left:0;margin-top:8.25pt;width:550.8pt;height:105.8pt;z-index:251658241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" filled="f" stroked="f" strokeweight=".5pt">
                <v:textbox>
                  <w:txbxContent>
                    <w:p w14:paraId="1FCF45A1" w14:textId="72977B83" w:rsidR="000B3F97" w:rsidRDefault="007E7D23">
                      <w:pPr>
                        <w:spacing w:line="252" w:lineRule="auto"/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</w:pPr>
                      <w:r w:rsidRPr="000B3F97"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  <w:t xml:space="preserve">Atelier préparation aux </w:t>
                      </w:r>
                      <w:proofErr w:type="spellStart"/>
                      <w:r w:rsidRPr="000B3F97"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  <w:t>Reviews</w:t>
                      </w:r>
                      <w:proofErr w:type="spellEnd"/>
                      <w:r w:rsidR="000B3F97"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  <w:t xml:space="preserve"> Partie </w:t>
                      </w:r>
                      <w:r w:rsidR="00031C84"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  <w:t>1</w:t>
                      </w:r>
                    </w:p>
                    <w:p w14:paraId="614B71D5" w14:textId="274E7DEE" w:rsidR="00031C84" w:rsidRDefault="00183040">
                      <w:pPr>
                        <w:spacing w:line="252" w:lineRule="auto"/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  <w:t>Cahier d’exercices</w:t>
                      </w:r>
                    </w:p>
                    <w:p w14:paraId="3F67C998" w14:textId="77777777" w:rsidR="00183040" w:rsidRPr="00031C84" w:rsidRDefault="00183040">
                      <w:pPr>
                        <w:spacing w:line="252" w:lineRule="auto"/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868336" w14:textId="4D25BC23" w:rsidR="001678F6" w:rsidRPr="00E91CF3" w:rsidRDefault="001678F6" w:rsidP="001678F6">
      <w:pPr>
        <w:pStyle w:val="Subtitle"/>
        <w:rPr>
          <w:lang w:val="fr-FR"/>
        </w:rPr>
      </w:pPr>
    </w:p>
    <w:p w14:paraId="332749F0" w14:textId="77777777" w:rsidR="001678F6" w:rsidRPr="00E91CF3" w:rsidRDefault="001678F6" w:rsidP="001678F6">
      <w:pPr>
        <w:pStyle w:val="Subtitle"/>
        <w:rPr>
          <w:lang w:val="fr-FR"/>
        </w:rPr>
      </w:pPr>
    </w:p>
    <w:p w14:paraId="2F7B9A95" w14:textId="2B6F79F1" w:rsidR="00183040" w:rsidRDefault="00183040" w:rsidP="0038321F">
      <w:pPr>
        <w:pStyle w:val="Heading1"/>
      </w:pPr>
      <w:r>
        <w:t>Exercice 1 : construire le squelette du projet</w:t>
      </w:r>
    </w:p>
    <w:p w14:paraId="6A8DB67C" w14:textId="5FF09FF2" w:rsidR="00183040" w:rsidRPr="00183040" w:rsidRDefault="006964A4" w:rsidP="00183040">
      <w:r>
        <w:t xml:space="preserve">Choisissez </w:t>
      </w:r>
      <w:r w:rsidR="00BD0CFD">
        <w:t xml:space="preserve">un projet qui vous a semblé particulièrement important et renseignez les différentes parties du squelette de la </w:t>
      </w:r>
      <w:proofErr w:type="spellStart"/>
      <w:r w:rsidR="00BD0CFD">
        <w:t>review</w:t>
      </w:r>
      <w:proofErr w:type="spellEnd"/>
    </w:p>
    <w:p w14:paraId="1F53D11E" w14:textId="1F173C64" w:rsidR="001273C1" w:rsidRPr="007F4DB9" w:rsidRDefault="0038321F" w:rsidP="00BD0CFD">
      <w:pPr>
        <w:pStyle w:val="Heading2"/>
        <w:rPr>
          <w:lang w:val="en-US"/>
        </w:rPr>
      </w:pPr>
      <w:proofErr w:type="spellStart"/>
      <w:r w:rsidRPr="007F4DB9">
        <w:rPr>
          <w:lang w:val="en-US"/>
        </w:rPr>
        <w:t>C</w:t>
      </w:r>
      <w:r w:rsidR="00BD0CFD" w:rsidRPr="007F4DB9">
        <w:rPr>
          <w:lang w:val="en-US"/>
        </w:rPr>
        <w:t>ontexte</w:t>
      </w:r>
      <w:proofErr w:type="spellEnd"/>
      <w:r w:rsidR="00BD0CFD" w:rsidRPr="007F4DB9">
        <w:rPr>
          <w:lang w:val="en-US"/>
        </w:rPr>
        <w:t xml:space="preserve"> du </w:t>
      </w:r>
      <w:proofErr w:type="spellStart"/>
      <w:r w:rsidR="00BD0CFD" w:rsidRPr="007F4DB9">
        <w:rPr>
          <w:lang w:val="en-US"/>
        </w:rPr>
        <w:t>projet</w:t>
      </w:r>
      <w:proofErr w:type="spellEnd"/>
    </w:p>
    <w:p w14:paraId="14803ED7" w14:textId="2E00D96A" w:rsidR="0038321F" w:rsidRDefault="0038321F" w:rsidP="72E6B382">
      <w:pPr>
        <w:pStyle w:val="ListBullet"/>
        <w:numPr>
          <w:ilvl w:val="0"/>
          <w:numId w:val="0"/>
        </w:numPr>
        <w:ind w:left="144"/>
      </w:pPr>
    </w:p>
    <w:p w14:paraId="5694DDED" w14:textId="77777777" w:rsidR="0038321F" w:rsidRDefault="0038321F" w:rsidP="0038321F">
      <w:pPr>
        <w:pStyle w:val="ListBullet"/>
        <w:numPr>
          <w:ilvl w:val="0"/>
          <w:numId w:val="0"/>
        </w:numPr>
        <w:ind w:left="432" w:hanging="288"/>
      </w:pPr>
    </w:p>
    <w:p w14:paraId="2DD520B2" w14:textId="7C3996C9" w:rsidR="647E00EC" w:rsidRDefault="647E00EC" w:rsidP="647E00EC">
      <w:pPr>
        <w:pStyle w:val="ListBullet"/>
        <w:numPr>
          <w:ilvl w:val="0"/>
          <w:numId w:val="0"/>
        </w:numPr>
        <w:ind w:left="432" w:hanging="288"/>
      </w:pPr>
    </w:p>
    <w:p w14:paraId="7A91CFDC" w14:textId="031C7655" w:rsidR="647E00EC" w:rsidRDefault="647E00EC" w:rsidP="647E00EC">
      <w:pPr>
        <w:pStyle w:val="ListBullet"/>
        <w:numPr>
          <w:ilvl w:val="0"/>
          <w:numId w:val="0"/>
        </w:numPr>
        <w:ind w:left="432" w:hanging="288"/>
      </w:pPr>
    </w:p>
    <w:p w14:paraId="754EACC4" w14:textId="7A883D3B" w:rsidR="647E00EC" w:rsidRDefault="647E00EC" w:rsidP="647E00EC">
      <w:pPr>
        <w:pStyle w:val="ListBullet"/>
        <w:numPr>
          <w:ilvl w:val="0"/>
          <w:numId w:val="0"/>
        </w:numPr>
        <w:ind w:left="432" w:hanging="288"/>
      </w:pPr>
    </w:p>
    <w:p w14:paraId="343CB04D" w14:textId="4577F069" w:rsidR="647E00EC" w:rsidRDefault="647E00EC" w:rsidP="647E00EC">
      <w:pPr>
        <w:pStyle w:val="ListBullet"/>
        <w:numPr>
          <w:ilvl w:val="0"/>
          <w:numId w:val="0"/>
        </w:numPr>
        <w:ind w:left="432" w:hanging="288"/>
      </w:pPr>
    </w:p>
    <w:p w14:paraId="6D5C0536" w14:textId="77777777" w:rsidR="0038321F" w:rsidRDefault="0038321F" w:rsidP="0038321F">
      <w:pPr>
        <w:pStyle w:val="ListBullet"/>
        <w:numPr>
          <w:ilvl w:val="0"/>
          <w:numId w:val="0"/>
        </w:numPr>
        <w:ind w:left="432" w:hanging="288"/>
      </w:pPr>
    </w:p>
    <w:p w14:paraId="1AAF37EF" w14:textId="77777777" w:rsidR="0038321F" w:rsidRDefault="0038321F" w:rsidP="0038321F">
      <w:pPr>
        <w:pStyle w:val="ListBullet"/>
        <w:numPr>
          <w:ilvl w:val="0"/>
          <w:numId w:val="0"/>
        </w:numPr>
        <w:ind w:left="432" w:hanging="288"/>
      </w:pPr>
    </w:p>
    <w:p w14:paraId="2961F886" w14:textId="77777777" w:rsidR="004C4AA8" w:rsidRDefault="004C4AA8" w:rsidP="0038321F">
      <w:pPr>
        <w:pStyle w:val="ListBullet"/>
        <w:numPr>
          <w:ilvl w:val="0"/>
          <w:numId w:val="0"/>
        </w:numPr>
        <w:ind w:left="432" w:hanging="288"/>
      </w:pPr>
    </w:p>
    <w:p w14:paraId="32FBF32A" w14:textId="77777777" w:rsidR="004C4AA8" w:rsidRDefault="004C4AA8" w:rsidP="0038321F">
      <w:pPr>
        <w:pStyle w:val="ListBullet"/>
        <w:numPr>
          <w:ilvl w:val="0"/>
          <w:numId w:val="0"/>
        </w:numPr>
        <w:ind w:left="432" w:hanging="288"/>
      </w:pPr>
    </w:p>
    <w:p w14:paraId="1A40D298" w14:textId="1C52165D" w:rsidR="00967537" w:rsidRDefault="00BD0CFD" w:rsidP="00BD0CFD">
      <w:pPr>
        <w:pStyle w:val="Heading2"/>
      </w:pPr>
      <w:r>
        <w:t>Présentation du projet</w:t>
      </w:r>
    </w:p>
    <w:p w14:paraId="3885B40B" w14:textId="77777777" w:rsidR="009D6194" w:rsidRDefault="009D6194" w:rsidP="009D6194"/>
    <w:p w14:paraId="09F994B2" w14:textId="77777777" w:rsidR="00170FA5" w:rsidRDefault="00170FA5" w:rsidP="009D6194"/>
    <w:p w14:paraId="397F35E0" w14:textId="77777777" w:rsidR="004C4AA8" w:rsidRDefault="004C4AA8" w:rsidP="009D6194"/>
    <w:p w14:paraId="7A28BC63" w14:textId="77777777" w:rsidR="004C4AA8" w:rsidRDefault="004C4AA8" w:rsidP="009D6194"/>
    <w:p w14:paraId="26CCCBCA" w14:textId="77777777" w:rsidR="009D6194" w:rsidRDefault="009D6194" w:rsidP="009D6194"/>
    <w:p w14:paraId="7D8B47CF" w14:textId="77777777" w:rsidR="009D6194" w:rsidRDefault="009D6194" w:rsidP="009D6194"/>
    <w:p w14:paraId="5EBDF245" w14:textId="77777777" w:rsidR="009D6194" w:rsidRDefault="009D6194" w:rsidP="009D6194"/>
    <w:p w14:paraId="1462FB99" w14:textId="77777777" w:rsidR="009D6194" w:rsidRDefault="009D6194" w:rsidP="009D6194"/>
    <w:p w14:paraId="1BBE77AF" w14:textId="77777777" w:rsidR="009D6194" w:rsidRDefault="009D6194" w:rsidP="009D6194"/>
    <w:p w14:paraId="261B41F5" w14:textId="77777777" w:rsidR="000C4B64" w:rsidRDefault="000C4B64" w:rsidP="009D6194"/>
    <w:p w14:paraId="7272DB65" w14:textId="77777777" w:rsidR="000C4B64" w:rsidRDefault="000C4B64" w:rsidP="009D6194"/>
    <w:p w14:paraId="1B9FBC17" w14:textId="77777777" w:rsidR="004C4AA8" w:rsidRDefault="004C4AA8" w:rsidP="009D6194"/>
    <w:p w14:paraId="7322E91D" w14:textId="247F5F02" w:rsidR="009D6194" w:rsidRPr="00BD0CFD" w:rsidRDefault="00BD0CFD" w:rsidP="00BD0CFD">
      <w:pPr>
        <w:pStyle w:val="Heading2"/>
        <w:rPr>
          <w:b/>
          <w:bCs/>
          <w:caps/>
          <w:color w:val="FFFFFF" w:themeColor="background1"/>
        </w:rPr>
      </w:pPr>
      <w:r>
        <w:t>Organisation</w:t>
      </w:r>
    </w:p>
    <w:p w14:paraId="6E9B3DA5" w14:textId="77777777" w:rsidR="00170FA5" w:rsidRDefault="00170FA5" w:rsidP="00170FA5"/>
    <w:p w14:paraId="3607B43A" w14:textId="77777777" w:rsidR="00284B98" w:rsidRDefault="00284B98" w:rsidP="00170FA5"/>
    <w:p w14:paraId="097B3455" w14:textId="77777777" w:rsidR="00284B98" w:rsidRDefault="00284B98" w:rsidP="00170FA5"/>
    <w:p w14:paraId="6E7988D2" w14:textId="77777777" w:rsidR="00284B98" w:rsidRDefault="00284B98" w:rsidP="00170FA5"/>
    <w:p w14:paraId="01A08252" w14:textId="77777777" w:rsidR="00284B98" w:rsidRDefault="00284B98" w:rsidP="00170FA5"/>
    <w:p w14:paraId="6FB006BE" w14:textId="77777777" w:rsidR="00284B98" w:rsidRDefault="00284B98" w:rsidP="00170FA5"/>
    <w:p w14:paraId="3DCF5198" w14:textId="77777777" w:rsidR="00284B98" w:rsidRDefault="00284B98" w:rsidP="00170FA5"/>
    <w:p w14:paraId="2F41E513" w14:textId="77777777" w:rsidR="000C4B64" w:rsidRDefault="000C4B64" w:rsidP="00170FA5"/>
    <w:p w14:paraId="60EE57FF" w14:textId="77777777" w:rsidR="000C4B64" w:rsidRDefault="000C4B64" w:rsidP="00170FA5"/>
    <w:p w14:paraId="0B049D86" w14:textId="77777777" w:rsidR="000C4B64" w:rsidRDefault="000C4B64" w:rsidP="00170FA5"/>
    <w:p w14:paraId="03C0EDE4" w14:textId="77777777" w:rsidR="000C4B64" w:rsidRDefault="000C4B64" w:rsidP="00170FA5"/>
    <w:p w14:paraId="23A3273A" w14:textId="77777777" w:rsidR="000C4B64" w:rsidRDefault="000C4B64" w:rsidP="00170FA5"/>
    <w:p w14:paraId="295E401B" w14:textId="77777777" w:rsidR="000C4B64" w:rsidRDefault="000C4B64" w:rsidP="00170FA5"/>
    <w:p w14:paraId="41DD8A9B" w14:textId="77777777" w:rsidR="000C4B64" w:rsidRDefault="000C4B64" w:rsidP="00170FA5"/>
    <w:p w14:paraId="0FD92BE2" w14:textId="77777777" w:rsidR="000C4B64" w:rsidRDefault="000C4B64" w:rsidP="00170FA5"/>
    <w:p w14:paraId="40202C13" w14:textId="77777777" w:rsidR="000C4B64" w:rsidRDefault="000C4B64" w:rsidP="00170FA5"/>
    <w:p w14:paraId="3326F3C4" w14:textId="77777777" w:rsidR="000C4B64" w:rsidRDefault="000C4B64" w:rsidP="00170FA5"/>
    <w:p w14:paraId="446C1ECA" w14:textId="77777777" w:rsidR="00284B98" w:rsidRDefault="00284B98" w:rsidP="00170FA5"/>
    <w:p w14:paraId="4B5AE4C9" w14:textId="77777777" w:rsidR="00284B98" w:rsidRDefault="00284B98" w:rsidP="00170FA5"/>
    <w:p w14:paraId="3DC64004" w14:textId="6219DF47" w:rsidR="00284B98" w:rsidRDefault="00BD0CFD" w:rsidP="00BD0CFD">
      <w:pPr>
        <w:pStyle w:val="Heading2"/>
      </w:pPr>
      <w:r>
        <w:t>Méthodologie de travail</w:t>
      </w:r>
    </w:p>
    <w:p w14:paraId="5C4B1896" w14:textId="77777777" w:rsidR="00284B98" w:rsidRDefault="00284B98" w:rsidP="00284B98"/>
    <w:p w14:paraId="0750F0D2" w14:textId="77777777" w:rsidR="00284B98" w:rsidRDefault="00284B98" w:rsidP="00284B98"/>
    <w:p w14:paraId="1618399D" w14:textId="77777777" w:rsidR="00284B98" w:rsidRDefault="00284B98" w:rsidP="00284B98"/>
    <w:p w14:paraId="1C18CE15" w14:textId="77777777" w:rsidR="00284B98" w:rsidRDefault="00284B98" w:rsidP="00284B98"/>
    <w:p w14:paraId="5B05D713" w14:textId="77777777" w:rsidR="00284B98" w:rsidRDefault="00284B98" w:rsidP="00284B98"/>
    <w:p w14:paraId="53B1172D" w14:textId="77777777" w:rsidR="00C04C58" w:rsidRDefault="00C04C58" w:rsidP="00284B98"/>
    <w:p w14:paraId="777D61F5" w14:textId="77777777" w:rsidR="00C04C58" w:rsidRDefault="00C04C58" w:rsidP="00284B98"/>
    <w:p w14:paraId="1FA13850" w14:textId="77777777" w:rsidR="00C04C58" w:rsidRDefault="00C04C58" w:rsidP="00284B98"/>
    <w:p w14:paraId="4608CF8C" w14:textId="77777777" w:rsidR="00C04C58" w:rsidRDefault="00C04C58" w:rsidP="00284B98"/>
    <w:p w14:paraId="774BA4A7" w14:textId="77777777" w:rsidR="00284B98" w:rsidRDefault="00284B98" w:rsidP="00284B98"/>
    <w:p w14:paraId="3421873E" w14:textId="77777777" w:rsidR="00C04C58" w:rsidRDefault="00C04C58" w:rsidP="00284B98"/>
    <w:p w14:paraId="09BEE1CE" w14:textId="5F78EF58" w:rsidR="00C04C58" w:rsidRDefault="00BD0CFD" w:rsidP="007F4DB9">
      <w:pPr>
        <w:pStyle w:val="Heading2"/>
      </w:pPr>
      <w:r>
        <w:lastRenderedPageBreak/>
        <w:t>Timeline</w:t>
      </w:r>
    </w:p>
    <w:p w14:paraId="6C70B004" w14:textId="77777777" w:rsidR="00C04C58" w:rsidRDefault="00C04C58" w:rsidP="00C04C58"/>
    <w:p w14:paraId="3B2B7D67" w14:textId="3822659F" w:rsidR="00C04C58" w:rsidRDefault="00C04C58">
      <w:pPr>
        <w:spacing w:line="276" w:lineRule="auto"/>
      </w:pPr>
    </w:p>
    <w:p w14:paraId="3D241B31" w14:textId="77777777" w:rsidR="000C4B64" w:rsidRDefault="000C4B64">
      <w:pPr>
        <w:spacing w:line="276" w:lineRule="auto"/>
      </w:pPr>
    </w:p>
    <w:p w14:paraId="41062E5C" w14:textId="77777777" w:rsidR="000C4B64" w:rsidRDefault="000C4B64">
      <w:pPr>
        <w:spacing w:line="276" w:lineRule="auto"/>
      </w:pPr>
    </w:p>
    <w:p w14:paraId="57A0D2B1" w14:textId="77777777" w:rsidR="000C4B64" w:rsidRDefault="000C4B64">
      <w:pPr>
        <w:spacing w:line="276" w:lineRule="auto"/>
      </w:pPr>
    </w:p>
    <w:p w14:paraId="09253F47" w14:textId="77777777" w:rsidR="000C4B64" w:rsidRDefault="000C4B64">
      <w:pPr>
        <w:spacing w:line="276" w:lineRule="auto"/>
      </w:pPr>
    </w:p>
    <w:p w14:paraId="173D6640" w14:textId="77777777" w:rsidR="000C4B64" w:rsidRDefault="000C4B64">
      <w:pPr>
        <w:spacing w:line="276" w:lineRule="auto"/>
      </w:pPr>
    </w:p>
    <w:p w14:paraId="71EB44C5" w14:textId="77777777" w:rsidR="000C4B64" w:rsidRDefault="000C4B64">
      <w:pPr>
        <w:spacing w:line="276" w:lineRule="auto"/>
      </w:pPr>
    </w:p>
    <w:p w14:paraId="0B1D3F3C" w14:textId="77777777" w:rsidR="000C4B64" w:rsidRDefault="000C4B64">
      <w:pPr>
        <w:spacing w:line="276" w:lineRule="auto"/>
      </w:pPr>
    </w:p>
    <w:p w14:paraId="000AECD3" w14:textId="77777777" w:rsidR="000C4B64" w:rsidRDefault="000C4B64">
      <w:pPr>
        <w:spacing w:line="276" w:lineRule="auto"/>
      </w:pPr>
    </w:p>
    <w:p w14:paraId="3C464CBB" w14:textId="77777777" w:rsidR="000C4B64" w:rsidRDefault="000C4B64">
      <w:pPr>
        <w:spacing w:line="276" w:lineRule="auto"/>
      </w:pPr>
    </w:p>
    <w:p w14:paraId="2686A07D" w14:textId="77777777" w:rsidR="000C4B64" w:rsidRDefault="000C4B64">
      <w:pPr>
        <w:spacing w:line="276" w:lineRule="auto"/>
      </w:pPr>
    </w:p>
    <w:p w14:paraId="542FCB6A" w14:textId="0CBC8AB8" w:rsidR="00C04C58" w:rsidRDefault="00BD0CFD" w:rsidP="000C4B64">
      <w:pPr>
        <w:pStyle w:val="Heading2"/>
      </w:pPr>
      <w:r>
        <w:t xml:space="preserve">Difficultés et </w:t>
      </w:r>
      <w:r w:rsidR="00147791">
        <w:t>solutio</w:t>
      </w:r>
      <w:r w:rsidR="000C4B64">
        <w:t>n</w:t>
      </w:r>
    </w:p>
    <w:p w14:paraId="0E8D5158" w14:textId="77777777" w:rsidR="00C04C58" w:rsidRDefault="00C04C58" w:rsidP="00C04C58"/>
    <w:p w14:paraId="421A6FA6" w14:textId="77777777" w:rsidR="001B003C" w:rsidRDefault="001B003C" w:rsidP="00C04C58"/>
    <w:p w14:paraId="4B062DE9" w14:textId="77777777" w:rsidR="001B003C" w:rsidRDefault="001B003C" w:rsidP="00C04C58"/>
    <w:p w14:paraId="7CBC6E4A" w14:textId="77777777" w:rsidR="00C04C58" w:rsidRDefault="00C04C58" w:rsidP="00C04C58"/>
    <w:p w14:paraId="23912BB1" w14:textId="77777777" w:rsidR="00C04C58" w:rsidRDefault="00C04C58" w:rsidP="00C04C58"/>
    <w:p w14:paraId="7CE45612" w14:textId="77777777" w:rsidR="00C04C58" w:rsidRDefault="00C04C58" w:rsidP="00C04C58"/>
    <w:p w14:paraId="2916CEB5" w14:textId="77777777" w:rsidR="000C4B64" w:rsidRDefault="000C4B64" w:rsidP="00C04C58"/>
    <w:p w14:paraId="32662E59" w14:textId="77777777" w:rsidR="000C4B64" w:rsidRDefault="000C4B64" w:rsidP="00C04C58"/>
    <w:p w14:paraId="2B14F597" w14:textId="77777777" w:rsidR="000C4B64" w:rsidRDefault="000C4B64" w:rsidP="00C04C58"/>
    <w:p w14:paraId="4E491DB4" w14:textId="77777777" w:rsidR="000C4B64" w:rsidRDefault="000C4B64" w:rsidP="00C04C58"/>
    <w:p w14:paraId="77A18A3D" w14:textId="77777777" w:rsidR="000C4B64" w:rsidRDefault="000C4B64" w:rsidP="00C04C58"/>
    <w:p w14:paraId="620171DC" w14:textId="77777777" w:rsidR="000C4B64" w:rsidRDefault="000C4B64" w:rsidP="00C04C58"/>
    <w:p w14:paraId="1AFC09A9" w14:textId="77777777" w:rsidR="000C4B64" w:rsidRDefault="000C4B64" w:rsidP="00C04C58"/>
    <w:p w14:paraId="181F6807" w14:textId="77777777" w:rsidR="000C4B64" w:rsidRDefault="000C4B64" w:rsidP="00C04C58"/>
    <w:p w14:paraId="35C88DC7" w14:textId="77777777" w:rsidR="000C4B64" w:rsidRDefault="000C4B64" w:rsidP="00C04C58"/>
    <w:p w14:paraId="4AD2B03C" w14:textId="77777777" w:rsidR="000C4B64" w:rsidRDefault="000C4B64" w:rsidP="00C04C58"/>
    <w:p w14:paraId="4915E403" w14:textId="77777777" w:rsidR="000C4B64" w:rsidRDefault="000C4B64" w:rsidP="00C04C58"/>
    <w:p w14:paraId="05686850" w14:textId="77777777" w:rsidR="000C4B64" w:rsidRDefault="000C4B64" w:rsidP="00C04C58"/>
    <w:p w14:paraId="7520C6FB" w14:textId="77777777" w:rsidR="000C4B64" w:rsidRDefault="000C4B64" w:rsidP="00C04C58"/>
    <w:p w14:paraId="0E42BB0D" w14:textId="13A931EF" w:rsidR="00C04C58" w:rsidRDefault="00147791" w:rsidP="00147791">
      <w:pPr>
        <w:pStyle w:val="Heading2"/>
      </w:pPr>
      <w:r>
        <w:t>Tests</w:t>
      </w:r>
    </w:p>
    <w:p w14:paraId="47A9B792" w14:textId="77777777" w:rsidR="00FA287A" w:rsidRDefault="00FA287A" w:rsidP="00FA287A"/>
    <w:p w14:paraId="391F9AC3" w14:textId="77777777" w:rsidR="00FA287A" w:rsidRDefault="00FA287A" w:rsidP="00FA287A"/>
    <w:p w14:paraId="4C8EF987" w14:textId="77777777" w:rsidR="00FA287A" w:rsidRDefault="00FA287A" w:rsidP="00FA287A"/>
    <w:p w14:paraId="11190047" w14:textId="77777777" w:rsidR="00FA287A" w:rsidRDefault="00FA287A" w:rsidP="00FA287A"/>
    <w:p w14:paraId="4B843F15" w14:textId="77777777" w:rsidR="00FA287A" w:rsidRDefault="00FA287A" w:rsidP="00FA287A"/>
    <w:p w14:paraId="3ED31F3F" w14:textId="77777777" w:rsidR="00FA287A" w:rsidRDefault="00FA287A" w:rsidP="00FA287A"/>
    <w:p w14:paraId="1B39C004" w14:textId="77777777" w:rsidR="001B003C" w:rsidRDefault="001B003C" w:rsidP="00FA287A"/>
    <w:p w14:paraId="2E67357A" w14:textId="77777777" w:rsidR="001B003C" w:rsidRDefault="001B003C" w:rsidP="00FA287A"/>
    <w:p w14:paraId="5346B1FC" w14:textId="77777777" w:rsidR="00FA287A" w:rsidRDefault="00FA287A" w:rsidP="00FA287A"/>
    <w:p w14:paraId="2281C38F" w14:textId="77777777" w:rsidR="00FA287A" w:rsidRDefault="00FA287A" w:rsidP="00FA287A"/>
    <w:p w14:paraId="622C2CEB" w14:textId="77777777" w:rsidR="000C4B64" w:rsidRDefault="000C4B64" w:rsidP="00FA287A"/>
    <w:p w14:paraId="251BACB2" w14:textId="77777777" w:rsidR="000C4B64" w:rsidRDefault="000C4B64" w:rsidP="00FA287A"/>
    <w:p w14:paraId="359DFF85" w14:textId="77777777" w:rsidR="000C4B64" w:rsidRDefault="000C4B64" w:rsidP="00FA287A"/>
    <w:p w14:paraId="6EA8E110" w14:textId="77777777" w:rsidR="00FA287A" w:rsidRDefault="00FA287A" w:rsidP="00FA287A"/>
    <w:p w14:paraId="2493EF69" w14:textId="72384944" w:rsidR="00FA287A" w:rsidRDefault="00147791" w:rsidP="00147791">
      <w:pPr>
        <w:pStyle w:val="Heading2"/>
      </w:pPr>
      <w:r>
        <w:t>Bonus</w:t>
      </w:r>
    </w:p>
    <w:p w14:paraId="4D18933D" w14:textId="13F5893C" w:rsidR="001B003C" w:rsidRDefault="001B003C" w:rsidP="001B003C"/>
    <w:p w14:paraId="56738756" w14:textId="77C4A315" w:rsidR="007F4DB9" w:rsidRPr="001B003C" w:rsidRDefault="000C4B64" w:rsidP="001B003C">
      <w:r>
        <w:softHyphen/>
      </w:r>
    </w:p>
    <w:p w14:paraId="0DAAB888" w14:textId="77777777" w:rsidR="001B003C" w:rsidRDefault="001B003C" w:rsidP="001B003C"/>
    <w:p w14:paraId="3806A51A" w14:textId="77777777" w:rsidR="001B003C" w:rsidRDefault="001B003C" w:rsidP="001B003C"/>
    <w:p w14:paraId="4EF97D5F" w14:textId="77777777" w:rsidR="000C4B64" w:rsidRDefault="000C4B64" w:rsidP="001B003C"/>
    <w:p w14:paraId="7152BAFE" w14:textId="77777777" w:rsidR="000C4B64" w:rsidRDefault="000C4B64" w:rsidP="001B003C"/>
    <w:p w14:paraId="60E53B96" w14:textId="77777777" w:rsidR="000C4B64" w:rsidRDefault="000C4B64" w:rsidP="001B003C"/>
    <w:p w14:paraId="0B9AFDED" w14:textId="77777777" w:rsidR="000C4B64" w:rsidRDefault="000C4B64" w:rsidP="001B003C"/>
    <w:p w14:paraId="62A9A253" w14:textId="77777777" w:rsidR="000C4B64" w:rsidRDefault="000C4B64" w:rsidP="001B003C"/>
    <w:p w14:paraId="69B2B32B" w14:textId="77777777" w:rsidR="001B003C" w:rsidRDefault="001B003C" w:rsidP="001B003C"/>
    <w:p w14:paraId="48EBB131" w14:textId="77777777" w:rsidR="001B003C" w:rsidRPr="001B003C" w:rsidRDefault="001B003C" w:rsidP="001B003C"/>
    <w:p w14:paraId="6CDF4255" w14:textId="77777777" w:rsidR="001B003C" w:rsidRPr="001B003C" w:rsidRDefault="001B003C" w:rsidP="001B003C"/>
    <w:p w14:paraId="4D944AF7" w14:textId="77777777" w:rsidR="001B003C" w:rsidRPr="001B003C" w:rsidRDefault="001B003C" w:rsidP="001B003C"/>
    <w:p w14:paraId="7ED0222E" w14:textId="77777777" w:rsidR="001B003C" w:rsidRPr="001B003C" w:rsidRDefault="001B003C" w:rsidP="001B003C"/>
    <w:p w14:paraId="7C705811" w14:textId="77777777" w:rsidR="001B003C" w:rsidRPr="001B003C" w:rsidRDefault="001B003C" w:rsidP="001B003C"/>
    <w:p w14:paraId="0A65FE32" w14:textId="53820955" w:rsidR="001B003C" w:rsidRDefault="00147791" w:rsidP="00147791">
      <w:pPr>
        <w:pStyle w:val="Heading2"/>
      </w:pPr>
      <w:r>
        <w:lastRenderedPageBreak/>
        <w:t>Démonstration et conclusion</w:t>
      </w:r>
    </w:p>
    <w:p w14:paraId="4F075877" w14:textId="77777777" w:rsidR="00613B3C" w:rsidRDefault="00613B3C" w:rsidP="00613B3C"/>
    <w:p w14:paraId="259D3BAF" w14:textId="77777777" w:rsidR="00613B3C" w:rsidRDefault="00613B3C" w:rsidP="00613B3C"/>
    <w:p w14:paraId="65CCDD91" w14:textId="77777777" w:rsidR="00613B3C" w:rsidRDefault="00613B3C" w:rsidP="00613B3C"/>
    <w:p w14:paraId="2D1A4F8B" w14:textId="77777777" w:rsidR="00613B3C" w:rsidRDefault="00613B3C" w:rsidP="00613B3C"/>
    <w:p w14:paraId="3A9B4F24" w14:textId="77777777" w:rsidR="00613B3C" w:rsidRDefault="00613B3C" w:rsidP="00613B3C"/>
    <w:p w14:paraId="45CF8474" w14:textId="77777777" w:rsidR="00613B3C" w:rsidRDefault="00613B3C" w:rsidP="00613B3C"/>
    <w:p w14:paraId="7485E881" w14:textId="77777777" w:rsidR="00613B3C" w:rsidRDefault="00613B3C" w:rsidP="00613B3C"/>
    <w:p w14:paraId="3375AB52" w14:textId="77777777" w:rsidR="00613B3C" w:rsidRDefault="00613B3C" w:rsidP="00613B3C"/>
    <w:p w14:paraId="091557EF" w14:textId="77777777" w:rsidR="00613B3C" w:rsidRDefault="00613B3C" w:rsidP="00613B3C"/>
    <w:p w14:paraId="2626EC90" w14:textId="721FE451" w:rsidR="00613B3C" w:rsidRDefault="00613B3C" w:rsidP="00613B3C">
      <w:pPr>
        <w:pStyle w:val="Heading1"/>
      </w:pPr>
      <w:r>
        <w:t xml:space="preserve">Exercice 2 : Allez plus loin ! </w:t>
      </w:r>
    </w:p>
    <w:p w14:paraId="0D94C366" w14:textId="301223A5" w:rsidR="00FA517F" w:rsidRDefault="00FA517F" w:rsidP="00FA517F">
      <w:r>
        <w:t xml:space="preserve">Pour ajouter de la profondeur à votre </w:t>
      </w:r>
      <w:proofErr w:type="spellStart"/>
      <w:r>
        <w:t>rev</w:t>
      </w:r>
      <w:r w:rsidR="76DB570E">
        <w:t>i</w:t>
      </w:r>
      <w:r>
        <w:t>ew</w:t>
      </w:r>
      <w:proofErr w:type="spellEnd"/>
      <w:r>
        <w:t xml:space="preserve">, vous allez vous poser des questions. </w:t>
      </w:r>
    </w:p>
    <w:p w14:paraId="1F18CCF0" w14:textId="77777777" w:rsidR="00FA517F" w:rsidRDefault="00FA517F" w:rsidP="00FA517F">
      <w:pPr>
        <w:pStyle w:val="ListParagraph"/>
        <w:numPr>
          <w:ilvl w:val="0"/>
          <w:numId w:val="27"/>
        </w:numPr>
        <w:spacing w:before="0" w:line="276" w:lineRule="auto"/>
      </w:pPr>
      <w:r>
        <w:t>Lisez les questions ci-dessous. Lesquelles vous semblent intéressantes à poser par rapport à votre projet ? Répondez-y en essayant d’être complet, d’aller au bout des choses.</w:t>
      </w:r>
    </w:p>
    <w:p w14:paraId="157AE576" w14:textId="77777777" w:rsidR="00FA517F" w:rsidRDefault="00FA517F" w:rsidP="00FA517F">
      <w:pPr>
        <w:pStyle w:val="ListParagraph"/>
        <w:numPr>
          <w:ilvl w:val="0"/>
          <w:numId w:val="28"/>
        </w:numPr>
        <w:spacing w:before="0" w:line="276" w:lineRule="auto"/>
      </w:pPr>
      <w:r>
        <w:t xml:space="preserve">Avez-vous atteint les objectifs du projet ? Sinon </w:t>
      </w:r>
      <w:r w:rsidRPr="00A11121">
        <w:rPr>
          <w:b/>
          <w:bCs/>
        </w:rPr>
        <w:t>pourquoi ?</w:t>
      </w:r>
      <w:r>
        <w:t xml:space="preserve"> </w:t>
      </w:r>
    </w:p>
    <w:p w14:paraId="26C1A447" w14:textId="77777777" w:rsidR="00FA517F" w:rsidRDefault="00FA517F" w:rsidP="00FA517F">
      <w:pPr>
        <w:pStyle w:val="ListParagraph"/>
        <w:numPr>
          <w:ilvl w:val="0"/>
          <w:numId w:val="28"/>
        </w:numPr>
        <w:spacing w:before="0" w:line="276" w:lineRule="auto"/>
      </w:pPr>
      <w:r>
        <w:t xml:space="preserve">Etes-vous satisfait du résultat obtenu ? </w:t>
      </w:r>
      <w:r w:rsidRPr="00A11121">
        <w:rPr>
          <w:b/>
          <w:bCs/>
        </w:rPr>
        <w:t>Pourquoi ?</w:t>
      </w:r>
      <w:r>
        <w:t xml:space="preserve"> </w:t>
      </w:r>
    </w:p>
    <w:p w14:paraId="6DC80B69" w14:textId="77777777" w:rsidR="00FA517F" w:rsidRDefault="00FA517F" w:rsidP="00FA517F">
      <w:pPr>
        <w:pStyle w:val="ListParagraph"/>
        <w:numPr>
          <w:ilvl w:val="0"/>
          <w:numId w:val="28"/>
        </w:numPr>
        <w:spacing w:before="0" w:line="276" w:lineRule="auto"/>
      </w:pPr>
      <w:r>
        <w:t xml:space="preserve">Avez-vous rencontré des problèmes, des difficultés, des points de blocages ? </w:t>
      </w:r>
      <w:r w:rsidRPr="002432D7">
        <w:rPr>
          <w:b/>
          <w:bCs/>
        </w:rPr>
        <w:t>Pourquoi ?</w:t>
      </w:r>
      <w:r>
        <w:t xml:space="preserve"> Quelles difficultés (matérielles, organisationnelles, techniques) ? Décrivez-les sans jugement, de la manière la plus factuelle possible. </w:t>
      </w:r>
    </w:p>
    <w:p w14:paraId="2E6AB042" w14:textId="77777777" w:rsidR="00FA517F" w:rsidRDefault="00FA517F" w:rsidP="00FA517F">
      <w:pPr>
        <w:pStyle w:val="ListParagraph"/>
        <w:numPr>
          <w:ilvl w:val="0"/>
          <w:numId w:val="28"/>
        </w:numPr>
        <w:spacing w:before="0" w:line="276" w:lineRule="auto"/>
      </w:pPr>
      <w:r>
        <w:t xml:space="preserve">Avez-vous dépassé les difficultés / résolu les problèmes ? </w:t>
      </w:r>
      <w:r w:rsidRPr="004E250B">
        <w:rPr>
          <w:b/>
          <w:bCs/>
        </w:rPr>
        <w:t>Comment ?</w:t>
      </w:r>
      <w:r>
        <w:t xml:space="preserve"> Décrivez </w:t>
      </w:r>
      <w:r w:rsidRPr="003D6111">
        <w:rPr>
          <w:b/>
          <w:bCs/>
        </w:rPr>
        <w:t>toutes les étapes</w:t>
      </w:r>
      <w:r>
        <w:t xml:space="preserve"> de votre résolution d’erreurs, y compris les impasses (vous avez essayé cela mais ça n’a pas marché parce que…). </w:t>
      </w:r>
    </w:p>
    <w:p w14:paraId="54EB0BE9" w14:textId="77777777" w:rsidR="00613B3C" w:rsidRDefault="00613B3C" w:rsidP="00613B3C">
      <w:r>
        <w:t>Pour vous aider à creuser davantage, il existe une petite méthode, très connue et utilisée partout aussi bien pour analyser des situations humaines que des difficultés dans un système de production.</w:t>
      </w:r>
    </w:p>
    <w:p w14:paraId="5834DB9C" w14:textId="77777777" w:rsidR="00613B3C" w:rsidRDefault="00613B3C" w:rsidP="00613B3C">
      <w:r>
        <w:t>On l’appelle « </w:t>
      </w:r>
      <w:r w:rsidRPr="00F70B3F">
        <w:rPr>
          <w:b/>
          <w:bCs/>
        </w:rPr>
        <w:t>la méthode des 5 pourquoi </w:t>
      </w:r>
      <w:r>
        <w:t xml:space="preserve">». </w:t>
      </w:r>
    </w:p>
    <w:p w14:paraId="7ED9D413" w14:textId="77777777" w:rsidR="00613B3C" w:rsidRDefault="00613B3C" w:rsidP="00613B3C">
      <w:pPr>
        <w:pStyle w:val="ListParagraph"/>
        <w:numPr>
          <w:ilvl w:val="0"/>
          <w:numId w:val="25"/>
        </w:numPr>
        <w:spacing w:before="0" w:line="276" w:lineRule="auto"/>
      </w:pPr>
      <w:r>
        <w:t xml:space="preserve">Visionnez cette vidéo de 5min39 pour connaitre cette méthode : </w:t>
      </w:r>
      <w:hyperlink r:id="rId13" w:history="1">
        <w:r w:rsidRPr="00D13459">
          <w:rPr>
            <w:rStyle w:val="Hyperlink"/>
          </w:rPr>
          <w:t>https://www.youtube.com/watch?v=8JYCOxJXT3E</w:t>
        </w:r>
      </w:hyperlink>
    </w:p>
    <w:p w14:paraId="05A9C608" w14:textId="77777777" w:rsidR="00613B3C" w:rsidRDefault="00613B3C" w:rsidP="00613B3C">
      <w:pPr>
        <w:pStyle w:val="ListParagraph"/>
        <w:numPr>
          <w:ilvl w:val="0"/>
          <w:numId w:val="25"/>
        </w:numPr>
        <w:spacing w:before="0" w:line="276" w:lineRule="auto"/>
      </w:pPr>
      <w:r>
        <w:t xml:space="preserve">Appliquez cette méthode en l’adaptant bien sûr à votre contexte (toutes les bonnes pratiques citées dans la vidéo ne concernent pas la situation de la </w:t>
      </w:r>
      <w:proofErr w:type="spellStart"/>
      <w:r>
        <w:t>review</w:t>
      </w:r>
      <w:proofErr w:type="spellEnd"/>
      <w:r>
        <w:t>). Parvenez-vous à approfondir certaines des questions posées dans l’exercice 3 ? Complétez les questions de l’exercice 3 grâce à cette méthode.</w:t>
      </w:r>
    </w:p>
    <w:p w14:paraId="5D1ECE63" w14:textId="31084D79" w:rsidR="00613B3C" w:rsidRDefault="00613B3C" w:rsidP="00613B3C">
      <w:pPr>
        <w:pStyle w:val="Heading1"/>
      </w:pPr>
      <w:r>
        <w:t xml:space="preserve">Exercice </w:t>
      </w:r>
      <w:r w:rsidR="0036068A">
        <w:t>3</w:t>
      </w:r>
      <w:r>
        <w:t> : Commencez à rédiger votre diaporama</w:t>
      </w:r>
    </w:p>
    <w:p w14:paraId="01E08FA0" w14:textId="77777777" w:rsidR="00613B3C" w:rsidRDefault="00613B3C" w:rsidP="00613B3C">
      <w:pPr>
        <w:rPr>
          <w:rStyle w:val="markedcontent"/>
          <w:rFonts w:asciiTheme="majorHAnsi" w:hAnsiTheme="majorHAnsi" w:cs="Arial"/>
        </w:rPr>
      </w:pPr>
      <w:r>
        <w:rPr>
          <w:rStyle w:val="markedcontent"/>
          <w:rFonts w:asciiTheme="majorHAnsi" w:hAnsiTheme="majorHAnsi" w:cs="Arial"/>
        </w:rPr>
        <w:t>Avec les exercices précédents, v</w:t>
      </w:r>
      <w:r w:rsidRPr="008E3E14">
        <w:rPr>
          <w:rStyle w:val="markedcontent"/>
          <w:rFonts w:asciiTheme="majorHAnsi" w:hAnsiTheme="majorHAnsi" w:cs="Arial"/>
        </w:rPr>
        <w:t>ous avez la mati</w:t>
      </w:r>
      <w:r>
        <w:rPr>
          <w:rStyle w:val="markedcontent"/>
          <w:rFonts w:asciiTheme="majorHAnsi" w:hAnsiTheme="majorHAnsi" w:cs="Arial"/>
        </w:rPr>
        <w:t>ère première pour bâtir votre projet « </w:t>
      </w:r>
      <w:proofErr w:type="spellStart"/>
      <w:r>
        <w:rPr>
          <w:rStyle w:val="markedcontent"/>
          <w:rFonts w:asciiTheme="majorHAnsi" w:hAnsiTheme="majorHAnsi" w:cs="Arial"/>
        </w:rPr>
        <w:t>review</w:t>
      </w:r>
      <w:proofErr w:type="spellEnd"/>
      <w:r>
        <w:rPr>
          <w:rStyle w:val="markedcontent"/>
          <w:rFonts w:asciiTheme="majorHAnsi" w:hAnsiTheme="majorHAnsi" w:cs="Arial"/>
        </w:rPr>
        <w:t xml:space="preserve"> », vous pouvez maintenant le mettre en forme dans votre diaporama. </w:t>
      </w:r>
    </w:p>
    <w:p w14:paraId="1EF29092" w14:textId="77777777" w:rsidR="00613B3C" w:rsidRPr="00E86DDE" w:rsidRDefault="00613B3C" w:rsidP="00613B3C">
      <w:pPr>
        <w:rPr>
          <w:rStyle w:val="markedcontent"/>
          <w:rFonts w:asciiTheme="majorHAnsi" w:hAnsiTheme="majorHAnsi" w:cs="Arial"/>
        </w:rPr>
      </w:pPr>
      <w:r w:rsidRPr="00E86DDE">
        <w:rPr>
          <w:rStyle w:val="markedcontent"/>
          <w:rFonts w:asciiTheme="majorHAnsi" w:hAnsiTheme="majorHAnsi" w:cs="Arial"/>
        </w:rPr>
        <w:t xml:space="preserve">Gardez en tête les </w:t>
      </w:r>
      <w:r>
        <w:rPr>
          <w:rStyle w:val="markedcontent"/>
          <w:rFonts w:asciiTheme="majorHAnsi" w:hAnsiTheme="majorHAnsi" w:cs="Arial"/>
        </w:rPr>
        <w:t xml:space="preserve">exigences fixées dans le sujet : </w:t>
      </w:r>
    </w:p>
    <w:p w14:paraId="5AA0E14B" w14:textId="77777777" w:rsidR="00613B3C" w:rsidRDefault="00613B3C" w:rsidP="00613B3C">
      <w:pPr>
        <w:pStyle w:val="ListParagraph"/>
        <w:numPr>
          <w:ilvl w:val="0"/>
          <w:numId w:val="26"/>
        </w:numPr>
        <w:spacing w:before="0" w:line="276" w:lineRule="auto"/>
        <w:rPr>
          <w:rFonts w:asciiTheme="majorHAnsi" w:hAnsiTheme="majorHAnsi"/>
          <w:lang w:val="en-US"/>
        </w:rPr>
      </w:pPr>
      <w:r w:rsidRPr="00143701">
        <w:rPr>
          <w:rStyle w:val="markedcontent"/>
          <w:rFonts w:asciiTheme="majorHAnsi" w:hAnsiTheme="majorHAnsi" w:cs="Arial"/>
          <w:lang w:val="en-US"/>
        </w:rPr>
        <w:t>Readability: The visual presentation is clear, easy to read, easy to understand, the con-</w:t>
      </w:r>
      <w:r w:rsidRPr="00143701">
        <w:rPr>
          <w:rFonts w:asciiTheme="majorHAnsi" w:hAnsiTheme="majorHAnsi"/>
          <w:lang w:val="en-US"/>
        </w:rPr>
        <w:br/>
      </w:r>
      <w:proofErr w:type="spellStart"/>
      <w:r w:rsidRPr="00143701">
        <w:rPr>
          <w:rStyle w:val="markedcontent"/>
          <w:rFonts w:asciiTheme="majorHAnsi" w:hAnsiTheme="majorHAnsi" w:cs="Arial"/>
          <w:lang w:val="en-US"/>
        </w:rPr>
        <w:t>trast</w:t>
      </w:r>
      <w:proofErr w:type="spellEnd"/>
      <w:r w:rsidRPr="00143701">
        <w:rPr>
          <w:rStyle w:val="markedcontent"/>
          <w:rFonts w:asciiTheme="majorHAnsi" w:hAnsiTheme="majorHAnsi" w:cs="Arial"/>
          <w:lang w:val="en-US"/>
        </w:rPr>
        <w:t xml:space="preserve"> between the characters and the background is sufficient.</w:t>
      </w:r>
    </w:p>
    <w:p w14:paraId="68EFEA30" w14:textId="77777777" w:rsidR="00613B3C" w:rsidRDefault="00613B3C" w:rsidP="00613B3C">
      <w:pPr>
        <w:pStyle w:val="ListParagraph"/>
        <w:numPr>
          <w:ilvl w:val="0"/>
          <w:numId w:val="26"/>
        </w:numPr>
        <w:spacing w:before="0" w:line="276" w:lineRule="auto"/>
        <w:rPr>
          <w:rFonts w:asciiTheme="majorHAnsi" w:hAnsiTheme="majorHAnsi"/>
          <w:lang w:val="en-US"/>
        </w:rPr>
      </w:pPr>
      <w:r w:rsidRPr="00143701">
        <w:rPr>
          <w:rStyle w:val="markedcontent"/>
          <w:rFonts w:asciiTheme="majorHAnsi" w:hAnsiTheme="majorHAnsi" w:cs="Arial"/>
          <w:lang w:val="en-US"/>
        </w:rPr>
        <w:t xml:space="preserve">Structure: The plan is </w:t>
      </w:r>
      <w:proofErr w:type="gramStart"/>
      <w:r w:rsidRPr="00143701">
        <w:rPr>
          <w:rStyle w:val="markedcontent"/>
          <w:rFonts w:asciiTheme="majorHAnsi" w:hAnsiTheme="majorHAnsi" w:cs="Arial"/>
          <w:lang w:val="en-US"/>
        </w:rPr>
        <w:t>logical,</w:t>
      </w:r>
      <w:proofErr w:type="gramEnd"/>
      <w:r w:rsidRPr="00143701">
        <w:rPr>
          <w:rStyle w:val="markedcontent"/>
          <w:rFonts w:asciiTheme="majorHAnsi" w:hAnsiTheme="majorHAnsi" w:cs="Arial"/>
          <w:lang w:val="en-US"/>
        </w:rPr>
        <w:t xml:space="preserve"> the presentation is well structured</w:t>
      </w:r>
      <w:r>
        <w:rPr>
          <w:rStyle w:val="markedcontent"/>
          <w:rFonts w:asciiTheme="majorHAnsi" w:hAnsiTheme="majorHAnsi" w:cs="Arial"/>
          <w:lang w:val="en-US"/>
        </w:rPr>
        <w:t>.</w:t>
      </w:r>
      <w:r w:rsidRPr="00143701">
        <w:rPr>
          <w:rStyle w:val="markedcontent"/>
          <w:rFonts w:asciiTheme="majorHAnsi" w:hAnsiTheme="majorHAnsi" w:cs="Arial"/>
          <w:lang w:val="en-US"/>
        </w:rPr>
        <w:t xml:space="preserve"> The main steps of the project are exposed.</w:t>
      </w:r>
    </w:p>
    <w:p w14:paraId="56F81B83" w14:textId="77777777" w:rsidR="00613B3C" w:rsidRDefault="00613B3C" w:rsidP="00613B3C">
      <w:pPr>
        <w:pStyle w:val="ListParagraph"/>
        <w:numPr>
          <w:ilvl w:val="0"/>
          <w:numId w:val="26"/>
        </w:numPr>
        <w:spacing w:before="0" w:line="276" w:lineRule="auto"/>
        <w:rPr>
          <w:rFonts w:asciiTheme="majorHAnsi" w:hAnsiTheme="majorHAnsi"/>
          <w:lang w:val="en-US"/>
        </w:rPr>
      </w:pPr>
      <w:r w:rsidRPr="00143701">
        <w:rPr>
          <w:rStyle w:val="markedcontent"/>
          <w:rFonts w:asciiTheme="majorHAnsi" w:hAnsiTheme="majorHAnsi" w:cs="Arial"/>
          <w:lang w:val="en-US"/>
        </w:rPr>
        <w:t>Concision: The sentences are short, or they are keywords or illustrations instead. What is</w:t>
      </w:r>
      <w:r w:rsidRPr="00143701">
        <w:rPr>
          <w:rFonts w:asciiTheme="majorHAnsi" w:hAnsiTheme="majorHAnsi"/>
          <w:lang w:val="en-US"/>
        </w:rPr>
        <w:br/>
      </w:r>
      <w:r w:rsidRPr="00143701">
        <w:rPr>
          <w:rStyle w:val="markedcontent"/>
          <w:rFonts w:asciiTheme="majorHAnsi" w:hAnsiTheme="majorHAnsi" w:cs="Arial"/>
          <w:lang w:val="en-US"/>
        </w:rPr>
        <w:t>written is different from what is spoken.</w:t>
      </w:r>
    </w:p>
    <w:p w14:paraId="074455E6" w14:textId="77777777" w:rsidR="00613B3C" w:rsidRDefault="00613B3C" w:rsidP="00613B3C">
      <w:pPr>
        <w:pStyle w:val="ListParagraph"/>
        <w:numPr>
          <w:ilvl w:val="0"/>
          <w:numId w:val="26"/>
        </w:numPr>
        <w:spacing w:before="0" w:line="276" w:lineRule="auto"/>
        <w:rPr>
          <w:rFonts w:asciiTheme="majorHAnsi" w:hAnsiTheme="majorHAnsi"/>
          <w:lang w:val="en-US"/>
        </w:rPr>
      </w:pPr>
      <w:r w:rsidRPr="00143701">
        <w:rPr>
          <w:rStyle w:val="markedcontent"/>
          <w:rFonts w:asciiTheme="majorHAnsi" w:hAnsiTheme="majorHAnsi" w:cs="Arial"/>
          <w:lang w:val="en-US"/>
        </w:rPr>
        <w:lastRenderedPageBreak/>
        <w:t>Visual impact: There are at least 2 illustrations (charts, schemas, logos, organigrams...).</w:t>
      </w:r>
      <w:r w:rsidRPr="00143701">
        <w:rPr>
          <w:rFonts w:asciiTheme="majorHAnsi" w:hAnsiTheme="majorHAnsi"/>
          <w:lang w:val="en-US"/>
        </w:rPr>
        <w:br/>
      </w:r>
      <w:r w:rsidRPr="00143701">
        <w:rPr>
          <w:rStyle w:val="markedcontent"/>
          <w:rFonts w:asciiTheme="majorHAnsi" w:hAnsiTheme="majorHAnsi" w:cs="Arial"/>
          <w:lang w:val="en-US"/>
        </w:rPr>
        <w:t>The visual impact is efficient.</w:t>
      </w:r>
    </w:p>
    <w:p w14:paraId="639FFBD8" w14:textId="77777777" w:rsidR="00613B3C" w:rsidRDefault="00613B3C" w:rsidP="00613B3C">
      <w:pPr>
        <w:pStyle w:val="ListParagraph"/>
        <w:numPr>
          <w:ilvl w:val="0"/>
          <w:numId w:val="26"/>
        </w:numPr>
        <w:spacing w:before="0" w:line="276" w:lineRule="auto"/>
        <w:rPr>
          <w:rFonts w:asciiTheme="majorHAnsi" w:hAnsiTheme="majorHAnsi"/>
          <w:lang w:val="en-US"/>
        </w:rPr>
      </w:pPr>
      <w:proofErr w:type="spellStart"/>
      <w:r w:rsidRPr="00143701">
        <w:rPr>
          <w:rStyle w:val="markedcontent"/>
          <w:rFonts w:asciiTheme="majorHAnsi" w:hAnsiTheme="majorHAnsi" w:cs="Arial"/>
          <w:lang w:val="en-US"/>
        </w:rPr>
        <w:t>Depht</w:t>
      </w:r>
      <w:proofErr w:type="spellEnd"/>
      <w:r w:rsidRPr="00143701">
        <w:rPr>
          <w:rStyle w:val="markedcontent"/>
          <w:rFonts w:asciiTheme="majorHAnsi" w:hAnsiTheme="majorHAnsi" w:cs="Arial"/>
          <w:lang w:val="en-US"/>
        </w:rPr>
        <w:t xml:space="preserve"> of analysis: The goals, pros and cons of the project are shown. The audience </w:t>
      </w:r>
      <w:proofErr w:type="gramStart"/>
      <w:r w:rsidRPr="00143701">
        <w:rPr>
          <w:rStyle w:val="markedcontent"/>
          <w:rFonts w:asciiTheme="majorHAnsi" w:hAnsiTheme="majorHAnsi" w:cs="Arial"/>
          <w:lang w:val="en-US"/>
        </w:rPr>
        <w:t>understand</w:t>
      </w:r>
      <w:proofErr w:type="gramEnd"/>
      <w:r w:rsidRPr="00143701">
        <w:rPr>
          <w:rStyle w:val="markedcontent"/>
          <w:rFonts w:asciiTheme="majorHAnsi" w:hAnsiTheme="majorHAnsi" w:cs="Arial"/>
          <w:lang w:val="en-US"/>
        </w:rPr>
        <w:t xml:space="preserve"> the context and difficulties encountered.</w:t>
      </w:r>
    </w:p>
    <w:p w14:paraId="0B8D7C84" w14:textId="77777777" w:rsidR="00613B3C" w:rsidRPr="00143701" w:rsidRDefault="00613B3C" w:rsidP="00613B3C">
      <w:pPr>
        <w:pStyle w:val="ListParagraph"/>
        <w:numPr>
          <w:ilvl w:val="0"/>
          <w:numId w:val="26"/>
        </w:numPr>
        <w:spacing w:before="0" w:line="276" w:lineRule="auto"/>
        <w:rPr>
          <w:rFonts w:asciiTheme="majorHAnsi" w:hAnsiTheme="majorHAnsi"/>
          <w:lang w:val="en-US"/>
        </w:rPr>
      </w:pPr>
      <w:r w:rsidRPr="00143701">
        <w:rPr>
          <w:rStyle w:val="markedcontent"/>
          <w:rFonts w:asciiTheme="majorHAnsi" w:hAnsiTheme="majorHAnsi" w:cs="Arial"/>
          <w:lang w:val="en-US"/>
        </w:rPr>
        <w:t>Vocabulary: The student explains the project in a way that can be understood by all, with-</w:t>
      </w:r>
      <w:r w:rsidRPr="00143701">
        <w:rPr>
          <w:rFonts w:asciiTheme="majorHAnsi" w:hAnsiTheme="majorHAnsi"/>
          <w:lang w:val="en-US"/>
        </w:rPr>
        <w:br/>
      </w:r>
      <w:r w:rsidRPr="00143701">
        <w:rPr>
          <w:rStyle w:val="markedcontent"/>
          <w:rFonts w:asciiTheme="majorHAnsi" w:hAnsiTheme="majorHAnsi" w:cs="Arial"/>
          <w:lang w:val="en-US"/>
        </w:rPr>
        <w:t>out excessive technical vocabulary</w:t>
      </w:r>
    </w:p>
    <w:p w14:paraId="79F0CE4A" w14:textId="77777777" w:rsidR="00613B3C" w:rsidRPr="00613B3C" w:rsidRDefault="00613B3C" w:rsidP="00613B3C">
      <w:pPr>
        <w:rPr>
          <w:lang w:val="en-US"/>
        </w:rPr>
      </w:pPr>
    </w:p>
    <w:sectPr w:rsidR="00613B3C" w:rsidRPr="00613B3C" w:rsidSect="0094122C">
      <w:footerReference w:type="default" r:id="rId14"/>
      <w:pgSz w:w="11906" w:h="16838" w:code="9"/>
      <w:pgMar w:top="720" w:right="907" w:bottom="720" w:left="907" w:header="720" w:footer="8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B2B20" w14:textId="77777777" w:rsidR="00996CE4" w:rsidRDefault="00996CE4">
      <w:pPr>
        <w:spacing w:after="0"/>
      </w:pPr>
      <w:r>
        <w:separator/>
      </w:r>
    </w:p>
  </w:endnote>
  <w:endnote w:type="continuationSeparator" w:id="0">
    <w:p w14:paraId="5E7D0805" w14:textId="77777777" w:rsidR="00996CE4" w:rsidRDefault="00996CE4">
      <w:pPr>
        <w:spacing w:after="0"/>
      </w:pPr>
      <w:r>
        <w:continuationSeparator/>
      </w:r>
    </w:p>
  </w:endnote>
  <w:endnote w:type="continuationNotice" w:id="1">
    <w:p w14:paraId="6CA04787" w14:textId="77777777" w:rsidR="00996CE4" w:rsidRDefault="00996CE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55E4F" w14:textId="77777777" w:rsidR="0088175F" w:rsidRDefault="0088175F" w:rsidP="0088175F">
    <w:pPr>
      <w:pStyle w:val="Footer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4E5035">
      <w:rPr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137CA" w14:textId="77777777" w:rsidR="00996CE4" w:rsidRDefault="00996CE4">
      <w:pPr>
        <w:spacing w:after="0"/>
      </w:pPr>
      <w:r>
        <w:separator/>
      </w:r>
    </w:p>
  </w:footnote>
  <w:footnote w:type="continuationSeparator" w:id="0">
    <w:p w14:paraId="7981BA9B" w14:textId="77777777" w:rsidR="00996CE4" w:rsidRDefault="00996CE4">
      <w:pPr>
        <w:spacing w:after="0"/>
      </w:pPr>
      <w:r>
        <w:continuationSeparator/>
      </w:r>
    </w:p>
  </w:footnote>
  <w:footnote w:type="continuationNotice" w:id="1">
    <w:p w14:paraId="49802171" w14:textId="77777777" w:rsidR="00996CE4" w:rsidRDefault="00996CE4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C44AB"/>
    <w:multiLevelType w:val="multilevel"/>
    <w:tmpl w:val="47FE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82032D"/>
    <w:multiLevelType w:val="hybridMultilevel"/>
    <w:tmpl w:val="F1F4BB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B9036E"/>
    <w:multiLevelType w:val="hybridMultilevel"/>
    <w:tmpl w:val="D3FE5CE4"/>
    <w:lvl w:ilvl="0" w:tplc="DD2EB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566D8"/>
    <w:multiLevelType w:val="multilevel"/>
    <w:tmpl w:val="9780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AC54E0"/>
    <w:multiLevelType w:val="hybridMultilevel"/>
    <w:tmpl w:val="DF74F548"/>
    <w:lvl w:ilvl="0" w:tplc="DD2EB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D72D3"/>
    <w:multiLevelType w:val="multilevel"/>
    <w:tmpl w:val="A100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CF6D84"/>
    <w:multiLevelType w:val="multilevel"/>
    <w:tmpl w:val="795C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3743A6"/>
    <w:multiLevelType w:val="hybridMultilevel"/>
    <w:tmpl w:val="8E3295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33EFC"/>
    <w:multiLevelType w:val="multilevel"/>
    <w:tmpl w:val="EF5E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7E5D71"/>
    <w:multiLevelType w:val="hybridMultilevel"/>
    <w:tmpl w:val="4470CA90"/>
    <w:lvl w:ilvl="0" w:tplc="D04699EE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 w:tplc="B4BC1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 w:tplc="22F46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 w:tplc="67C8F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 w:tplc="52D2B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 w:tplc="7FD809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 w:tplc="AD1A5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 w:tplc="67E8C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 w:tplc="D5300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abstractNum w:abstractNumId="20" w15:restartNumberingAfterBreak="0">
    <w:nsid w:val="67B12E5D"/>
    <w:multiLevelType w:val="hybridMultilevel"/>
    <w:tmpl w:val="CBEA6BDE"/>
    <w:lvl w:ilvl="0" w:tplc="8D7078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21E32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E8C0B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C30A5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C945C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1424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B68FF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E187E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73005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645BFB"/>
    <w:multiLevelType w:val="multilevel"/>
    <w:tmpl w:val="DE20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272227"/>
    <w:multiLevelType w:val="multilevel"/>
    <w:tmpl w:val="E8D0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607294"/>
    <w:multiLevelType w:val="multilevel"/>
    <w:tmpl w:val="BD02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131584">
    <w:abstractNumId w:val="9"/>
  </w:num>
  <w:num w:numId="2" w16cid:durableId="635306094">
    <w:abstractNumId w:val="19"/>
  </w:num>
  <w:num w:numId="3" w16cid:durableId="529030629">
    <w:abstractNumId w:val="19"/>
  </w:num>
  <w:num w:numId="4" w16cid:durableId="1804079087">
    <w:abstractNumId w:val="7"/>
  </w:num>
  <w:num w:numId="5" w16cid:durableId="1693654020">
    <w:abstractNumId w:val="6"/>
  </w:num>
  <w:num w:numId="6" w16cid:durableId="389962452">
    <w:abstractNumId w:val="5"/>
  </w:num>
  <w:num w:numId="7" w16cid:durableId="665942867">
    <w:abstractNumId w:val="4"/>
  </w:num>
  <w:num w:numId="8" w16cid:durableId="1875119442">
    <w:abstractNumId w:val="8"/>
  </w:num>
  <w:num w:numId="9" w16cid:durableId="1121461720">
    <w:abstractNumId w:val="3"/>
  </w:num>
  <w:num w:numId="10" w16cid:durableId="984432076">
    <w:abstractNumId w:val="2"/>
  </w:num>
  <w:num w:numId="11" w16cid:durableId="784082088">
    <w:abstractNumId w:val="1"/>
  </w:num>
  <w:num w:numId="12" w16cid:durableId="1694040200">
    <w:abstractNumId w:val="0"/>
  </w:num>
  <w:num w:numId="13" w16cid:durableId="1126849313">
    <w:abstractNumId w:val="19"/>
  </w:num>
  <w:num w:numId="14" w16cid:durableId="1447500027">
    <w:abstractNumId w:val="15"/>
  </w:num>
  <w:num w:numId="15" w16cid:durableId="1551186520">
    <w:abstractNumId w:val="19"/>
  </w:num>
  <w:num w:numId="16" w16cid:durableId="604267216">
    <w:abstractNumId w:val="19"/>
  </w:num>
  <w:num w:numId="17" w16cid:durableId="1357927217">
    <w:abstractNumId w:val="20"/>
  </w:num>
  <w:num w:numId="18" w16cid:durableId="145245125">
    <w:abstractNumId w:val="13"/>
  </w:num>
  <w:num w:numId="19" w16cid:durableId="1611161531">
    <w:abstractNumId w:val="23"/>
  </w:num>
  <w:num w:numId="20" w16cid:durableId="529686860">
    <w:abstractNumId w:val="21"/>
  </w:num>
  <w:num w:numId="21" w16cid:durableId="1336880853">
    <w:abstractNumId w:val="10"/>
  </w:num>
  <w:num w:numId="22" w16cid:durableId="342241748">
    <w:abstractNumId w:val="18"/>
  </w:num>
  <w:num w:numId="23" w16cid:durableId="1778207642">
    <w:abstractNumId w:val="22"/>
  </w:num>
  <w:num w:numId="24" w16cid:durableId="306669228">
    <w:abstractNumId w:val="16"/>
  </w:num>
  <w:num w:numId="25" w16cid:durableId="1006637573">
    <w:abstractNumId w:val="12"/>
  </w:num>
  <w:num w:numId="26" w16cid:durableId="1799909520">
    <w:abstractNumId w:val="11"/>
  </w:num>
  <w:num w:numId="27" w16cid:durableId="597828802">
    <w:abstractNumId w:val="14"/>
  </w:num>
  <w:num w:numId="28" w16cid:durableId="1351442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37"/>
    <w:rsid w:val="00000E57"/>
    <w:rsid w:val="00012A7A"/>
    <w:rsid w:val="00017EFD"/>
    <w:rsid w:val="00031C84"/>
    <w:rsid w:val="000322BF"/>
    <w:rsid w:val="00036D75"/>
    <w:rsid w:val="0004450C"/>
    <w:rsid w:val="0004586F"/>
    <w:rsid w:val="00061DB0"/>
    <w:rsid w:val="00090861"/>
    <w:rsid w:val="000A562D"/>
    <w:rsid w:val="000B112D"/>
    <w:rsid w:val="000B3F97"/>
    <w:rsid w:val="000C4B64"/>
    <w:rsid w:val="000C6A97"/>
    <w:rsid w:val="000D2DC4"/>
    <w:rsid w:val="000D34BB"/>
    <w:rsid w:val="000D6363"/>
    <w:rsid w:val="000E697B"/>
    <w:rsid w:val="00101993"/>
    <w:rsid w:val="00106D49"/>
    <w:rsid w:val="00111885"/>
    <w:rsid w:val="00117948"/>
    <w:rsid w:val="001238BC"/>
    <w:rsid w:val="0012669D"/>
    <w:rsid w:val="001273C1"/>
    <w:rsid w:val="0013223D"/>
    <w:rsid w:val="001324BD"/>
    <w:rsid w:val="00136DB7"/>
    <w:rsid w:val="00147791"/>
    <w:rsid w:val="00150479"/>
    <w:rsid w:val="00152FCF"/>
    <w:rsid w:val="001678F6"/>
    <w:rsid w:val="00170FA5"/>
    <w:rsid w:val="001825FE"/>
    <w:rsid w:val="00183040"/>
    <w:rsid w:val="001A2057"/>
    <w:rsid w:val="001A78F2"/>
    <w:rsid w:val="001A79C8"/>
    <w:rsid w:val="001B003C"/>
    <w:rsid w:val="001B24C8"/>
    <w:rsid w:val="001E2472"/>
    <w:rsid w:val="00205260"/>
    <w:rsid w:val="002129B0"/>
    <w:rsid w:val="002138C9"/>
    <w:rsid w:val="002341DF"/>
    <w:rsid w:val="0024589E"/>
    <w:rsid w:val="002468A8"/>
    <w:rsid w:val="00250B71"/>
    <w:rsid w:val="00255AFF"/>
    <w:rsid w:val="0026599D"/>
    <w:rsid w:val="00284B98"/>
    <w:rsid w:val="0028543A"/>
    <w:rsid w:val="00291ADC"/>
    <w:rsid w:val="00292D7A"/>
    <w:rsid w:val="00295C0C"/>
    <w:rsid w:val="002A04F7"/>
    <w:rsid w:val="002A71BA"/>
    <w:rsid w:val="002B34C3"/>
    <w:rsid w:val="002C052E"/>
    <w:rsid w:val="002D3387"/>
    <w:rsid w:val="002E52EE"/>
    <w:rsid w:val="002F28A3"/>
    <w:rsid w:val="00322AAD"/>
    <w:rsid w:val="00322EC5"/>
    <w:rsid w:val="003262F3"/>
    <w:rsid w:val="003352FE"/>
    <w:rsid w:val="00346FDE"/>
    <w:rsid w:val="00347599"/>
    <w:rsid w:val="0036068A"/>
    <w:rsid w:val="00360F28"/>
    <w:rsid w:val="00367E01"/>
    <w:rsid w:val="0038321F"/>
    <w:rsid w:val="00386778"/>
    <w:rsid w:val="00387628"/>
    <w:rsid w:val="00394C9E"/>
    <w:rsid w:val="003A333A"/>
    <w:rsid w:val="003C07F6"/>
    <w:rsid w:val="003C0DAF"/>
    <w:rsid w:val="003C6313"/>
    <w:rsid w:val="003D4B74"/>
    <w:rsid w:val="003E0898"/>
    <w:rsid w:val="00403116"/>
    <w:rsid w:val="004079F8"/>
    <w:rsid w:val="00410067"/>
    <w:rsid w:val="00413DFC"/>
    <w:rsid w:val="00422E27"/>
    <w:rsid w:val="004317E0"/>
    <w:rsid w:val="004348F1"/>
    <w:rsid w:val="00436F3C"/>
    <w:rsid w:val="004422A6"/>
    <w:rsid w:val="0045741B"/>
    <w:rsid w:val="00463EE1"/>
    <w:rsid w:val="0046523A"/>
    <w:rsid w:val="004661BE"/>
    <w:rsid w:val="00470140"/>
    <w:rsid w:val="00481DA1"/>
    <w:rsid w:val="00484F8F"/>
    <w:rsid w:val="00486BB8"/>
    <w:rsid w:val="0049569B"/>
    <w:rsid w:val="004A4B64"/>
    <w:rsid w:val="004B5850"/>
    <w:rsid w:val="004B6087"/>
    <w:rsid w:val="004C4AA8"/>
    <w:rsid w:val="004E5035"/>
    <w:rsid w:val="004F5C8E"/>
    <w:rsid w:val="00501528"/>
    <w:rsid w:val="005140CB"/>
    <w:rsid w:val="00517215"/>
    <w:rsid w:val="00520381"/>
    <w:rsid w:val="00540873"/>
    <w:rsid w:val="00545041"/>
    <w:rsid w:val="00547733"/>
    <w:rsid w:val="005528A8"/>
    <w:rsid w:val="00560492"/>
    <w:rsid w:val="00561521"/>
    <w:rsid w:val="0057173D"/>
    <w:rsid w:val="00590B0E"/>
    <w:rsid w:val="005A5675"/>
    <w:rsid w:val="005C79F1"/>
    <w:rsid w:val="005D1F41"/>
    <w:rsid w:val="005D5C7F"/>
    <w:rsid w:val="005D6124"/>
    <w:rsid w:val="005E039D"/>
    <w:rsid w:val="005E0695"/>
    <w:rsid w:val="005E1A31"/>
    <w:rsid w:val="005F6D65"/>
    <w:rsid w:val="006002BC"/>
    <w:rsid w:val="00600731"/>
    <w:rsid w:val="00613B3C"/>
    <w:rsid w:val="00613C1E"/>
    <w:rsid w:val="00614ADA"/>
    <w:rsid w:val="00626499"/>
    <w:rsid w:val="00632BE0"/>
    <w:rsid w:val="00642E73"/>
    <w:rsid w:val="006453D3"/>
    <w:rsid w:val="00652B1B"/>
    <w:rsid w:val="006557B4"/>
    <w:rsid w:val="00663E10"/>
    <w:rsid w:val="00667E19"/>
    <w:rsid w:val="0068698F"/>
    <w:rsid w:val="006964A4"/>
    <w:rsid w:val="006B53E0"/>
    <w:rsid w:val="006B5B5D"/>
    <w:rsid w:val="006C5D44"/>
    <w:rsid w:val="006C5ECB"/>
    <w:rsid w:val="007109AE"/>
    <w:rsid w:val="0071603F"/>
    <w:rsid w:val="00734420"/>
    <w:rsid w:val="007415D5"/>
    <w:rsid w:val="00741991"/>
    <w:rsid w:val="0076017A"/>
    <w:rsid w:val="007649E5"/>
    <w:rsid w:val="007727F2"/>
    <w:rsid w:val="007757BC"/>
    <w:rsid w:val="007A6C69"/>
    <w:rsid w:val="007B2B48"/>
    <w:rsid w:val="007C13B2"/>
    <w:rsid w:val="007C5F1F"/>
    <w:rsid w:val="007C7858"/>
    <w:rsid w:val="007D5305"/>
    <w:rsid w:val="007E7D23"/>
    <w:rsid w:val="007F4DB9"/>
    <w:rsid w:val="007F6CCD"/>
    <w:rsid w:val="00805667"/>
    <w:rsid w:val="008125B2"/>
    <w:rsid w:val="00844E63"/>
    <w:rsid w:val="0084649B"/>
    <w:rsid w:val="00846E62"/>
    <w:rsid w:val="0085761F"/>
    <w:rsid w:val="00871622"/>
    <w:rsid w:val="0088175F"/>
    <w:rsid w:val="008961F2"/>
    <w:rsid w:val="0089777F"/>
    <w:rsid w:val="008C2860"/>
    <w:rsid w:val="008E6808"/>
    <w:rsid w:val="008E7B79"/>
    <w:rsid w:val="008F0570"/>
    <w:rsid w:val="008F0E66"/>
    <w:rsid w:val="008F4E62"/>
    <w:rsid w:val="00903CC4"/>
    <w:rsid w:val="0090600F"/>
    <w:rsid w:val="009109C7"/>
    <w:rsid w:val="00920712"/>
    <w:rsid w:val="00925831"/>
    <w:rsid w:val="00931827"/>
    <w:rsid w:val="0094122C"/>
    <w:rsid w:val="009504EE"/>
    <w:rsid w:val="0095165A"/>
    <w:rsid w:val="00967537"/>
    <w:rsid w:val="009847B6"/>
    <w:rsid w:val="00987BCC"/>
    <w:rsid w:val="009935BC"/>
    <w:rsid w:val="00995EBA"/>
    <w:rsid w:val="00996CE4"/>
    <w:rsid w:val="009A3E0F"/>
    <w:rsid w:val="009A447D"/>
    <w:rsid w:val="009A63F3"/>
    <w:rsid w:val="009B5D53"/>
    <w:rsid w:val="009B72E3"/>
    <w:rsid w:val="009B77E5"/>
    <w:rsid w:val="009C418E"/>
    <w:rsid w:val="009C5DD0"/>
    <w:rsid w:val="009D403F"/>
    <w:rsid w:val="009D6194"/>
    <w:rsid w:val="009D7DB4"/>
    <w:rsid w:val="009E07E5"/>
    <w:rsid w:val="009E10B9"/>
    <w:rsid w:val="00A010ED"/>
    <w:rsid w:val="00A1101A"/>
    <w:rsid w:val="00A1376E"/>
    <w:rsid w:val="00A25A4A"/>
    <w:rsid w:val="00A25DE1"/>
    <w:rsid w:val="00A32D5E"/>
    <w:rsid w:val="00A54BD5"/>
    <w:rsid w:val="00A618AB"/>
    <w:rsid w:val="00A6249C"/>
    <w:rsid w:val="00A717A5"/>
    <w:rsid w:val="00A82B92"/>
    <w:rsid w:val="00A84728"/>
    <w:rsid w:val="00A91FF6"/>
    <w:rsid w:val="00A96340"/>
    <w:rsid w:val="00A97CC8"/>
    <w:rsid w:val="00AA4E06"/>
    <w:rsid w:val="00AA528E"/>
    <w:rsid w:val="00AB078C"/>
    <w:rsid w:val="00AB131D"/>
    <w:rsid w:val="00AB4165"/>
    <w:rsid w:val="00AB7971"/>
    <w:rsid w:val="00AD7E3F"/>
    <w:rsid w:val="00AF452C"/>
    <w:rsid w:val="00B0209E"/>
    <w:rsid w:val="00B02EF6"/>
    <w:rsid w:val="00B13AE2"/>
    <w:rsid w:val="00B21A98"/>
    <w:rsid w:val="00B21EC1"/>
    <w:rsid w:val="00B3614D"/>
    <w:rsid w:val="00B46656"/>
    <w:rsid w:val="00B60452"/>
    <w:rsid w:val="00B635E0"/>
    <w:rsid w:val="00B7564B"/>
    <w:rsid w:val="00B7732A"/>
    <w:rsid w:val="00BA2F90"/>
    <w:rsid w:val="00BA3B6D"/>
    <w:rsid w:val="00BC617C"/>
    <w:rsid w:val="00BD0B2E"/>
    <w:rsid w:val="00BD0CFD"/>
    <w:rsid w:val="00BD6E8D"/>
    <w:rsid w:val="00BE1E59"/>
    <w:rsid w:val="00BE3CD6"/>
    <w:rsid w:val="00BF78FF"/>
    <w:rsid w:val="00C01B3F"/>
    <w:rsid w:val="00C023DE"/>
    <w:rsid w:val="00C038B1"/>
    <w:rsid w:val="00C03ED9"/>
    <w:rsid w:val="00C04C58"/>
    <w:rsid w:val="00C16778"/>
    <w:rsid w:val="00C22820"/>
    <w:rsid w:val="00C22BB8"/>
    <w:rsid w:val="00C239E2"/>
    <w:rsid w:val="00C27980"/>
    <w:rsid w:val="00C43708"/>
    <w:rsid w:val="00C56E75"/>
    <w:rsid w:val="00C662D1"/>
    <w:rsid w:val="00C759E6"/>
    <w:rsid w:val="00C7764C"/>
    <w:rsid w:val="00C84198"/>
    <w:rsid w:val="00C918E1"/>
    <w:rsid w:val="00CB40A6"/>
    <w:rsid w:val="00CB574B"/>
    <w:rsid w:val="00CC4E29"/>
    <w:rsid w:val="00CC5EF5"/>
    <w:rsid w:val="00CC612B"/>
    <w:rsid w:val="00CE6632"/>
    <w:rsid w:val="00CF5108"/>
    <w:rsid w:val="00CF68F8"/>
    <w:rsid w:val="00D16EFA"/>
    <w:rsid w:val="00D31D4F"/>
    <w:rsid w:val="00D44BC2"/>
    <w:rsid w:val="00D51B13"/>
    <w:rsid w:val="00D65CCD"/>
    <w:rsid w:val="00D94843"/>
    <w:rsid w:val="00DA7021"/>
    <w:rsid w:val="00DD3056"/>
    <w:rsid w:val="00DF2FD3"/>
    <w:rsid w:val="00DF42B5"/>
    <w:rsid w:val="00E0401F"/>
    <w:rsid w:val="00E04B66"/>
    <w:rsid w:val="00E14959"/>
    <w:rsid w:val="00E262C3"/>
    <w:rsid w:val="00E27E1A"/>
    <w:rsid w:val="00E504AD"/>
    <w:rsid w:val="00E573A2"/>
    <w:rsid w:val="00E74D1B"/>
    <w:rsid w:val="00E90542"/>
    <w:rsid w:val="00E91CF3"/>
    <w:rsid w:val="00EA06FB"/>
    <w:rsid w:val="00EB588B"/>
    <w:rsid w:val="00EC26A0"/>
    <w:rsid w:val="00EC7F06"/>
    <w:rsid w:val="00F03C54"/>
    <w:rsid w:val="00F23ED1"/>
    <w:rsid w:val="00F32AA2"/>
    <w:rsid w:val="00F40448"/>
    <w:rsid w:val="00F42EAE"/>
    <w:rsid w:val="00F44960"/>
    <w:rsid w:val="00F46710"/>
    <w:rsid w:val="00F51C99"/>
    <w:rsid w:val="00F535B0"/>
    <w:rsid w:val="00F63FF5"/>
    <w:rsid w:val="00F65E0C"/>
    <w:rsid w:val="00F6622F"/>
    <w:rsid w:val="00F7501B"/>
    <w:rsid w:val="00F9769D"/>
    <w:rsid w:val="00FA1FAA"/>
    <w:rsid w:val="00FA287A"/>
    <w:rsid w:val="00FA3C43"/>
    <w:rsid w:val="00FA517F"/>
    <w:rsid w:val="00FB2EE0"/>
    <w:rsid w:val="00FC68B0"/>
    <w:rsid w:val="00FD22E7"/>
    <w:rsid w:val="00FE2CA1"/>
    <w:rsid w:val="01382957"/>
    <w:rsid w:val="02E8FC84"/>
    <w:rsid w:val="03DB53F0"/>
    <w:rsid w:val="04E1B280"/>
    <w:rsid w:val="0798B3B0"/>
    <w:rsid w:val="07F93697"/>
    <w:rsid w:val="09125C44"/>
    <w:rsid w:val="09348411"/>
    <w:rsid w:val="09BC145F"/>
    <w:rsid w:val="0C046BFA"/>
    <w:rsid w:val="0C6A5F66"/>
    <w:rsid w:val="0C6C24D3"/>
    <w:rsid w:val="0CCCD5EA"/>
    <w:rsid w:val="0DAFFE01"/>
    <w:rsid w:val="0E2AA172"/>
    <w:rsid w:val="0EEE9164"/>
    <w:rsid w:val="0F84445E"/>
    <w:rsid w:val="0FDAF0DC"/>
    <w:rsid w:val="0FE56E18"/>
    <w:rsid w:val="105CA4ED"/>
    <w:rsid w:val="113F95F6"/>
    <w:rsid w:val="12C482D8"/>
    <w:rsid w:val="12DE3A2B"/>
    <w:rsid w:val="13317B77"/>
    <w:rsid w:val="1331E27E"/>
    <w:rsid w:val="13871950"/>
    <w:rsid w:val="13C3ED58"/>
    <w:rsid w:val="148A3ADD"/>
    <w:rsid w:val="14B487B7"/>
    <w:rsid w:val="14E6E435"/>
    <w:rsid w:val="15118D0D"/>
    <w:rsid w:val="15DE1B5D"/>
    <w:rsid w:val="16C33B51"/>
    <w:rsid w:val="16CED1CE"/>
    <w:rsid w:val="16DA09F3"/>
    <w:rsid w:val="17127875"/>
    <w:rsid w:val="1807C12B"/>
    <w:rsid w:val="18739B19"/>
    <w:rsid w:val="18F1C141"/>
    <w:rsid w:val="18FF8AC9"/>
    <w:rsid w:val="196D7A88"/>
    <w:rsid w:val="199BD1DC"/>
    <w:rsid w:val="19B8BEB3"/>
    <w:rsid w:val="1B0BB760"/>
    <w:rsid w:val="1B2AD7B3"/>
    <w:rsid w:val="1B3B53D4"/>
    <w:rsid w:val="1BFB062C"/>
    <w:rsid w:val="1BFEB22C"/>
    <w:rsid w:val="1C116676"/>
    <w:rsid w:val="1CAAC8C3"/>
    <w:rsid w:val="1CD0C97D"/>
    <w:rsid w:val="1D0AD5B5"/>
    <w:rsid w:val="1D494B77"/>
    <w:rsid w:val="1D992523"/>
    <w:rsid w:val="1DB99336"/>
    <w:rsid w:val="1E342F9E"/>
    <w:rsid w:val="1E469924"/>
    <w:rsid w:val="1E5AFDB6"/>
    <w:rsid w:val="1E627875"/>
    <w:rsid w:val="1E8EC1AD"/>
    <w:rsid w:val="1F5F8825"/>
    <w:rsid w:val="2005B4C3"/>
    <w:rsid w:val="21724DC4"/>
    <w:rsid w:val="21872C5B"/>
    <w:rsid w:val="21AA9558"/>
    <w:rsid w:val="225A52E3"/>
    <w:rsid w:val="24400C31"/>
    <w:rsid w:val="24C137AE"/>
    <w:rsid w:val="25023401"/>
    <w:rsid w:val="253B34FF"/>
    <w:rsid w:val="2569360D"/>
    <w:rsid w:val="256E599F"/>
    <w:rsid w:val="257DCF09"/>
    <w:rsid w:val="25D52B51"/>
    <w:rsid w:val="261A5884"/>
    <w:rsid w:val="26F92566"/>
    <w:rsid w:val="270A2A00"/>
    <w:rsid w:val="272F06BD"/>
    <w:rsid w:val="2736C19A"/>
    <w:rsid w:val="274C78F4"/>
    <w:rsid w:val="27BBD5C8"/>
    <w:rsid w:val="27BF2A0D"/>
    <w:rsid w:val="2866EA8C"/>
    <w:rsid w:val="28EB1CAE"/>
    <w:rsid w:val="28F27C0A"/>
    <w:rsid w:val="29913951"/>
    <w:rsid w:val="2B2D09B2"/>
    <w:rsid w:val="2B343089"/>
    <w:rsid w:val="2B91A930"/>
    <w:rsid w:val="2BAA7683"/>
    <w:rsid w:val="2BB78F93"/>
    <w:rsid w:val="2CCFAC71"/>
    <w:rsid w:val="2EE3075D"/>
    <w:rsid w:val="31293A48"/>
    <w:rsid w:val="32A19B1B"/>
    <w:rsid w:val="32B47C15"/>
    <w:rsid w:val="32DE3BFF"/>
    <w:rsid w:val="3405AA63"/>
    <w:rsid w:val="36956FDB"/>
    <w:rsid w:val="3701E838"/>
    <w:rsid w:val="3711E847"/>
    <w:rsid w:val="3748D742"/>
    <w:rsid w:val="3837E82C"/>
    <w:rsid w:val="388D4B68"/>
    <w:rsid w:val="390A953C"/>
    <w:rsid w:val="399F4EA8"/>
    <w:rsid w:val="3A1FF599"/>
    <w:rsid w:val="3A7E309C"/>
    <w:rsid w:val="3A90A2D2"/>
    <w:rsid w:val="3AE6972F"/>
    <w:rsid w:val="3B25C415"/>
    <w:rsid w:val="3BF547EC"/>
    <w:rsid w:val="3C29CEE9"/>
    <w:rsid w:val="3C826790"/>
    <w:rsid w:val="3CDDCEED"/>
    <w:rsid w:val="3D4F2785"/>
    <w:rsid w:val="3E8E0153"/>
    <w:rsid w:val="3F002895"/>
    <w:rsid w:val="3F069CF9"/>
    <w:rsid w:val="3F2C45BD"/>
    <w:rsid w:val="4099C303"/>
    <w:rsid w:val="42192FE1"/>
    <w:rsid w:val="4237C957"/>
    <w:rsid w:val="440C5D4D"/>
    <w:rsid w:val="45155A95"/>
    <w:rsid w:val="45FE29AC"/>
    <w:rsid w:val="466C7B70"/>
    <w:rsid w:val="487DD159"/>
    <w:rsid w:val="491F25DC"/>
    <w:rsid w:val="49FA03E1"/>
    <w:rsid w:val="4AB3FACC"/>
    <w:rsid w:val="4AC7043B"/>
    <w:rsid w:val="4DEB9B8E"/>
    <w:rsid w:val="4E731056"/>
    <w:rsid w:val="4FF2DD79"/>
    <w:rsid w:val="509E46A0"/>
    <w:rsid w:val="50EE34A2"/>
    <w:rsid w:val="5157C1B6"/>
    <w:rsid w:val="52B6230C"/>
    <w:rsid w:val="53545402"/>
    <w:rsid w:val="535B9618"/>
    <w:rsid w:val="543954F9"/>
    <w:rsid w:val="544B3A13"/>
    <w:rsid w:val="5485E256"/>
    <w:rsid w:val="54C45818"/>
    <w:rsid w:val="551D59E4"/>
    <w:rsid w:val="573F823A"/>
    <w:rsid w:val="58AE17A0"/>
    <w:rsid w:val="58B5D897"/>
    <w:rsid w:val="59ADC96F"/>
    <w:rsid w:val="5A26C40E"/>
    <w:rsid w:val="5BEE9079"/>
    <w:rsid w:val="5CA89567"/>
    <w:rsid w:val="5CF26323"/>
    <w:rsid w:val="5D334C37"/>
    <w:rsid w:val="5E9AD7BD"/>
    <w:rsid w:val="5F3E6529"/>
    <w:rsid w:val="60307C6C"/>
    <w:rsid w:val="6099EC1E"/>
    <w:rsid w:val="63E9BEBE"/>
    <w:rsid w:val="647E00EC"/>
    <w:rsid w:val="651FD208"/>
    <w:rsid w:val="66587E89"/>
    <w:rsid w:val="66F7AA8B"/>
    <w:rsid w:val="66FDA3EB"/>
    <w:rsid w:val="675B5BCA"/>
    <w:rsid w:val="688C4185"/>
    <w:rsid w:val="6A4A11D9"/>
    <w:rsid w:val="6A78D7C4"/>
    <w:rsid w:val="6A88879B"/>
    <w:rsid w:val="6AB547B4"/>
    <w:rsid w:val="6B426758"/>
    <w:rsid w:val="6B67AB20"/>
    <w:rsid w:val="6C0B8AA9"/>
    <w:rsid w:val="6D2559A6"/>
    <w:rsid w:val="6E4FC22D"/>
    <w:rsid w:val="70BC8D4D"/>
    <w:rsid w:val="70DEFBCC"/>
    <w:rsid w:val="71C8ACA0"/>
    <w:rsid w:val="72485F7F"/>
    <w:rsid w:val="725523BE"/>
    <w:rsid w:val="7297C55D"/>
    <w:rsid w:val="72BE0629"/>
    <w:rsid w:val="72E6B382"/>
    <w:rsid w:val="730F2CB5"/>
    <w:rsid w:val="733100EA"/>
    <w:rsid w:val="734D793D"/>
    <w:rsid w:val="73F0F41F"/>
    <w:rsid w:val="75228FC6"/>
    <w:rsid w:val="75C56252"/>
    <w:rsid w:val="7608D08B"/>
    <w:rsid w:val="7680920B"/>
    <w:rsid w:val="76DB570E"/>
    <w:rsid w:val="77192DF1"/>
    <w:rsid w:val="77A4A0EC"/>
    <w:rsid w:val="77C50949"/>
    <w:rsid w:val="7820EA60"/>
    <w:rsid w:val="78A2AB40"/>
    <w:rsid w:val="78D82568"/>
    <w:rsid w:val="7911201C"/>
    <w:rsid w:val="7957B130"/>
    <w:rsid w:val="7C42694C"/>
    <w:rsid w:val="7E12B709"/>
    <w:rsid w:val="7E6BCC35"/>
    <w:rsid w:val="7EAACA3D"/>
    <w:rsid w:val="7EBA89AA"/>
    <w:rsid w:val="7F72F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A4D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DE1"/>
    <w:pPr>
      <w:spacing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0CFD"/>
    <w:pPr>
      <w:keepNext/>
      <w:pBdr>
        <w:bottom w:val="single" w:sz="4" w:space="1" w:color="2E74B5" w:themeColor="accent5" w:themeShade="BF"/>
      </w:pBdr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1678F6"/>
    <w:pPr>
      <w:spacing w:after="240"/>
    </w:pPr>
    <w:rPr>
      <w:rFonts w:asciiTheme="majorHAnsi" w:hAnsiTheme="majorHAnsi"/>
      <w:caps/>
      <w:color w:val="FFFFFF" w:themeColor="background1"/>
      <w:spacing w:val="10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678F6"/>
    <w:rPr>
      <w:rFonts w:asciiTheme="majorHAnsi" w:hAnsiTheme="majorHAnsi"/>
      <w:caps/>
      <w:color w:val="FFFFFF" w:themeColor="background1"/>
      <w:spacing w:val="1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table" w:customStyle="1" w:styleId="Tableaudeconseils">
    <w:name w:val="Tableau de conseils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extedeconseil">
    <w:name w:val="Texte de conseil"/>
    <w:basedOn w:val="Normal"/>
    <w:link w:val="TextedeconseilCar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D0CFD"/>
    <w:rPr>
      <w:rFonts w:asciiTheme="majorHAnsi" w:hAnsiTheme="majorHAnsi" w:cs="Times New Roman (Body CS)"/>
      <w:color w:val="4472C4" w:themeColor="accent1"/>
      <w:spacing w:val="15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deproposition">
    <w:name w:val="Tableau de proposition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Dcimaledetextedetableau">
    <w:name w:val="Décimale de texte de tableau"/>
    <w:basedOn w:val="Normal"/>
    <w:uiPriority w:val="12"/>
    <w:qFormat/>
    <w:pPr>
      <w:tabs>
        <w:tab w:val="decimal" w:pos="936"/>
      </w:tabs>
      <w:spacing w:before="120" w:after="120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538135" w:themeColor="accent6" w:themeShade="BF"/>
      <w:u w:val="single"/>
    </w:rPr>
  </w:style>
  <w:style w:type="character" w:customStyle="1" w:styleId="Mentionnonrsolue1">
    <w:name w:val="Mention non résolue 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qFormat/>
    <w:rsid w:val="004B6087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678F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insbleue">
    <w:name w:val="mains bleue"/>
    <w:basedOn w:val="Textedeconseil"/>
    <w:link w:val="mainsbleueCar"/>
    <w:qFormat/>
    <w:rsid w:val="000D2DC4"/>
  </w:style>
  <w:style w:type="character" w:customStyle="1" w:styleId="TextedeconseilCar">
    <w:name w:val="Texte de conseil Car"/>
    <w:basedOn w:val="DefaultParagraphFont"/>
    <w:link w:val="Textedeconseil"/>
    <w:uiPriority w:val="99"/>
    <w:rsid w:val="000D2DC4"/>
    <w:rPr>
      <w:i/>
      <w:iCs/>
      <w:color w:val="4472C4" w:themeColor="accent1"/>
      <w:sz w:val="16"/>
      <w:szCs w:val="16"/>
    </w:rPr>
  </w:style>
  <w:style w:type="character" w:customStyle="1" w:styleId="mainsbleueCar">
    <w:name w:val="mains bleue Car"/>
    <w:basedOn w:val="TextedeconseilCar"/>
    <w:link w:val="mainsbleue"/>
    <w:rsid w:val="000D2DC4"/>
    <w:rPr>
      <w:i/>
      <w:iCs/>
      <w:color w:val="4472C4" w:themeColor="accent1"/>
      <w:sz w:val="16"/>
      <w:szCs w:val="16"/>
    </w:rPr>
  </w:style>
  <w:style w:type="character" w:customStyle="1" w:styleId="markedcontent">
    <w:name w:val="markedcontent"/>
    <w:basedOn w:val="DefaultParagraphFont"/>
    <w:rsid w:val="00613B3C"/>
  </w:style>
  <w:style w:type="character" w:styleId="FollowedHyperlink">
    <w:name w:val="FollowedHyperlink"/>
    <w:basedOn w:val="DefaultParagraphFont"/>
    <w:uiPriority w:val="99"/>
    <w:semiHidden/>
    <w:unhideWhenUsed/>
    <w:rsid w:val="00A32D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8JYCOxJXT3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ARE\AppData\Local\Microsoft\Office\16.0\DTS\fr-FR%7bA16841EE-5A5A-4851-B934-C28F268D60BC%7d\%7bB8A1583A-5C4D-40F7-9863-DB41436ECA73%7dtf02911896_win32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c21112-702e-482c-8fc7-bf20241bd08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EF7D6D9D547408A25D5E4FABC0997" ma:contentTypeVersion="11" ma:contentTypeDescription="Create a new document." ma:contentTypeScope="" ma:versionID="4e8acd3601dae18c54533ca8a21d4b43">
  <xsd:schema xmlns:xsd="http://www.w3.org/2001/XMLSchema" xmlns:xs="http://www.w3.org/2001/XMLSchema" xmlns:p="http://schemas.microsoft.com/office/2006/metadata/properties" xmlns:ns2="21c21112-702e-482c-8fc7-bf20241bd080" xmlns:ns3="c85731a0-5f69-473b-bbea-553ee358381a" targetNamespace="http://schemas.microsoft.com/office/2006/metadata/properties" ma:root="true" ma:fieldsID="a2c5d103668ced17f74614b15766d5eb" ns2:_="" ns3:_="">
    <xsd:import namespace="21c21112-702e-482c-8fc7-bf20241bd080"/>
    <xsd:import namespace="c85731a0-5f69-473b-bbea-553ee3583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21112-702e-482c-8fc7-bf20241bd0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a5cba62-7a90-4cbb-8c0d-a8cd742f6b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731a0-5f69-473b-bbea-553ee358381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DC38E-45D7-491F-B1B9-02C9BEAC8270}">
  <ds:schemaRefs>
    <ds:schemaRef ds:uri="http://schemas.microsoft.com/office/2006/metadata/properties"/>
    <ds:schemaRef ds:uri="http://schemas.microsoft.com/office/infopath/2007/PartnerControls"/>
    <ds:schemaRef ds:uri="21c21112-702e-482c-8fc7-bf20241bd080"/>
  </ds:schemaRefs>
</ds:datastoreItem>
</file>

<file path=customXml/itemProps2.xml><?xml version="1.0" encoding="utf-8"?>
<ds:datastoreItem xmlns:ds="http://schemas.openxmlformats.org/officeDocument/2006/customXml" ds:itemID="{6337A2B2-1F6C-4B22-BC46-67DFA8B838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c21112-702e-482c-8fc7-bf20241bd080"/>
    <ds:schemaRef ds:uri="c85731a0-5f69-473b-bbea-553ee3583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6AD873-5498-41B6-A9CE-23BDB34BC6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83DC7B-0059-48CC-87C6-7A1D86D13D7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{B8A1583A-5C4D-40F7-9863-DB41436ECA73}tf02911896_win32.dotx</Template>
  <TotalTime>0</TotalTime>
  <Pages>6</Pages>
  <Words>476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2024-11-29T15:12:00Z</dcterms:created>
  <dcterms:modified xsi:type="dcterms:W3CDTF">2024-11-29T15:16:00Z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0x010100C0CEF7D6D9D547408A25D5E4FABC0997</vt:lpwstr>
  </property>
  <property fmtid="{D5CDD505-2E9C-101B-9397-08002B2CF9AE}" pid="3" name="MediaServiceImageTags">
    <vt:lpwstr/>
  </property>
</Properties>
</file>